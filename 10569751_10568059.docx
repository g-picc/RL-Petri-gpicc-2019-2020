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71088" w14:textId="77777777" w:rsidR="00C83421" w:rsidRPr="00A946EE" w:rsidRDefault="00C83421" w:rsidP="00CA714A">
      <w:pPr>
        <w:pStyle w:val="Equation"/>
      </w:pPr>
    </w:p>
    <w:p w14:paraId="07523908" w14:textId="77777777" w:rsidR="0087681C" w:rsidRPr="00A946EE" w:rsidRDefault="0087681C" w:rsidP="0087681C"/>
    <w:p w14:paraId="786292B0" w14:textId="77777777" w:rsidR="0087681C" w:rsidRPr="00A946EE" w:rsidRDefault="0087681C" w:rsidP="0087681C"/>
    <w:p w14:paraId="78A25F46" w14:textId="77777777" w:rsidR="0087681C" w:rsidRPr="00A946EE" w:rsidRDefault="0087681C" w:rsidP="0087681C"/>
    <w:p w14:paraId="082DEBA8" w14:textId="77777777" w:rsidR="0087681C" w:rsidRPr="00A946EE" w:rsidRDefault="0087681C" w:rsidP="0087681C"/>
    <w:p w14:paraId="64B63CCF" w14:textId="77777777" w:rsidR="0087681C" w:rsidRPr="00A946EE" w:rsidRDefault="0087681C" w:rsidP="0087681C"/>
    <w:p w14:paraId="3E47B48E" w14:textId="5A2DF15D" w:rsidR="0087681C" w:rsidRDefault="0087681C" w:rsidP="0087681C">
      <w:pPr>
        <w:pStyle w:val="Capitolo"/>
        <w:rPr>
          <w:sz w:val="56"/>
        </w:rPr>
      </w:pPr>
    </w:p>
    <w:p w14:paraId="2F915919" w14:textId="11D9F72C" w:rsidR="00D029ED" w:rsidRDefault="00D029ED" w:rsidP="00D029ED"/>
    <w:p w14:paraId="71EC07A8" w14:textId="39740615" w:rsidR="00D029ED" w:rsidRDefault="00D029ED" w:rsidP="00D029ED"/>
    <w:p w14:paraId="331A1797" w14:textId="7DD6147C" w:rsidR="00D029ED" w:rsidRDefault="00D029ED" w:rsidP="00D029ED"/>
    <w:p w14:paraId="18DCD8CD" w14:textId="77777777" w:rsidR="00D029ED" w:rsidRPr="00D029ED" w:rsidRDefault="00D029ED" w:rsidP="00D029ED"/>
    <w:p w14:paraId="7A5474C5" w14:textId="37F254FE" w:rsidR="0087681C" w:rsidRDefault="00A228F1" w:rsidP="002A0472">
      <w:pPr>
        <w:pStyle w:val="Capitolo"/>
        <w:jc w:val="center"/>
        <w:rPr>
          <w:sz w:val="56"/>
        </w:rPr>
      </w:pPr>
      <w:r>
        <w:rPr>
          <w:sz w:val="56"/>
        </w:rPr>
        <w:t>Prova Finale (Progetto di Reti Logiche)</w:t>
      </w:r>
    </w:p>
    <w:p w14:paraId="47E8156B" w14:textId="4457BE9C" w:rsidR="00A228F1" w:rsidRPr="00A228F1" w:rsidRDefault="00A228F1" w:rsidP="00A228F1">
      <w:pPr>
        <w:pStyle w:val="Capitolo"/>
        <w:jc w:val="center"/>
        <w:rPr>
          <w:sz w:val="28"/>
          <w:szCs w:val="24"/>
        </w:rPr>
      </w:pPr>
      <w:r>
        <w:rPr>
          <w:sz w:val="28"/>
          <w:szCs w:val="24"/>
        </w:rPr>
        <w:t>Scaglione P-ZZZZ – Prof. Gianluca Palermo – A.A. 2019-2020</w:t>
      </w:r>
    </w:p>
    <w:p w14:paraId="1510B3D0" w14:textId="2BB891EE" w:rsidR="0087681C" w:rsidRPr="00A946EE" w:rsidRDefault="001144EF" w:rsidP="001144EF">
      <w:pPr>
        <w:jc w:val="center"/>
      </w:pPr>
      <w:r>
        <w:t>Marco Petri (</w:t>
      </w:r>
      <w:r w:rsidR="00F65038" w:rsidRPr="00F65038">
        <w:t>10569751</w:t>
      </w:r>
      <w:r>
        <w:t>) e Giuseppe Piccirillo (</w:t>
      </w:r>
      <w:r w:rsidR="00F65038">
        <w:t>10568059</w:t>
      </w:r>
      <w:r w:rsidR="00A86C97">
        <w:t>)</w:t>
      </w:r>
    </w:p>
    <w:p w14:paraId="3CCEEAFC" w14:textId="77777777" w:rsidR="00660BCC" w:rsidRPr="00A946EE" w:rsidRDefault="00660BCC">
      <w:pPr>
        <w:spacing w:after="160"/>
        <w:jc w:val="left"/>
      </w:pPr>
      <w:r w:rsidRPr="00A946EE">
        <w:br w:type="page"/>
      </w:r>
    </w:p>
    <w:p w14:paraId="15B9D983" w14:textId="3AF8139B" w:rsidR="00C83421" w:rsidRPr="00A946EE" w:rsidRDefault="00C83421" w:rsidP="00A946EE">
      <w:pPr>
        <w:spacing w:after="160"/>
        <w:jc w:val="left"/>
        <w:sectPr w:rsidR="00C83421" w:rsidRPr="00A946EE" w:rsidSect="00A946EE">
          <w:pgSz w:w="11906" w:h="16838" w:code="9"/>
          <w:pgMar w:top="1418" w:right="1701" w:bottom="1134" w:left="1701" w:header="708" w:footer="708" w:gutter="0"/>
          <w:cols w:space="708"/>
          <w:docGrid w:linePitch="360"/>
        </w:sectPr>
      </w:pPr>
    </w:p>
    <w:p w14:paraId="15DA372E" w14:textId="0677916D" w:rsidR="00345248" w:rsidRPr="00A946EE" w:rsidRDefault="00A946EE" w:rsidP="0093225A">
      <w:pPr>
        <w:pStyle w:val="Capitolo"/>
      </w:pPr>
      <w:r w:rsidRPr="00A946EE">
        <w:lastRenderedPageBreak/>
        <w:t>Indice</w:t>
      </w:r>
    </w:p>
    <w:p w14:paraId="6F83A937" w14:textId="77777777" w:rsidR="00660BCC" w:rsidRPr="00A946EE" w:rsidRDefault="00660BCC" w:rsidP="00660BCC">
      <w:pPr>
        <w:pStyle w:val="Heading2"/>
        <w:rPr>
          <w:vanish/>
        </w:rPr>
      </w:pPr>
      <w:r w:rsidRPr="00A946EE">
        <w:rPr>
          <w:vanish/>
        </w:rPr>
        <w:t>Tabella dei contenuti</w:t>
      </w:r>
    </w:p>
    <w:p w14:paraId="79E49770" w14:textId="40B29FDF" w:rsidR="001C74EA" w:rsidRDefault="00B6331F">
      <w:pPr>
        <w:pStyle w:val="TOC1"/>
        <w:tabs>
          <w:tab w:val="right" w:leader="dot" w:pos="8494"/>
        </w:tabs>
        <w:rPr>
          <w:rFonts w:asciiTheme="minorHAnsi" w:eastAsiaTheme="minorEastAsia" w:hAnsiTheme="minorHAnsi"/>
          <w:b w:val="0"/>
          <w:smallCaps w:val="0"/>
          <w:noProof/>
          <w:sz w:val="22"/>
          <w:lang w:eastAsia="it-IT"/>
        </w:rPr>
      </w:pPr>
      <w:r w:rsidRPr="00A946EE">
        <w:rPr>
          <w:rFonts w:ascii="CMU Serif" w:hAnsi="CMU Serif"/>
          <w:color w:val="0070C0"/>
        </w:rPr>
        <w:fldChar w:fldCharType="begin"/>
      </w:r>
      <w:r w:rsidRPr="00A946EE">
        <w:rPr>
          <w:rFonts w:ascii="CMU Serif" w:hAnsi="CMU Serif"/>
          <w:color w:val="0070C0"/>
        </w:rPr>
        <w:instrText xml:space="preserve"> TOC \o "1-5" \f \h \z \u </w:instrText>
      </w:r>
      <w:r w:rsidRPr="00A946EE">
        <w:rPr>
          <w:rFonts w:ascii="CMU Serif" w:hAnsi="CMU Serif"/>
          <w:color w:val="0070C0"/>
        </w:rPr>
        <w:fldChar w:fldCharType="separate"/>
      </w:r>
      <w:hyperlink w:anchor="_Toc35023212" w:history="1">
        <w:r w:rsidR="001C74EA" w:rsidRPr="00570218">
          <w:rPr>
            <w:rStyle w:val="Hyperlink"/>
            <w:noProof/>
          </w:rPr>
          <w:t>Introduzione</w:t>
        </w:r>
        <w:r w:rsidR="001C74EA">
          <w:rPr>
            <w:noProof/>
            <w:webHidden/>
          </w:rPr>
          <w:tab/>
        </w:r>
        <w:r w:rsidR="001C74EA">
          <w:rPr>
            <w:noProof/>
            <w:webHidden/>
          </w:rPr>
          <w:fldChar w:fldCharType="begin"/>
        </w:r>
        <w:r w:rsidR="001C74EA">
          <w:rPr>
            <w:noProof/>
            <w:webHidden/>
          </w:rPr>
          <w:instrText xml:space="preserve"> PAGEREF _Toc35023212 \h </w:instrText>
        </w:r>
        <w:r w:rsidR="001C74EA">
          <w:rPr>
            <w:noProof/>
            <w:webHidden/>
          </w:rPr>
        </w:r>
        <w:r w:rsidR="001C74EA">
          <w:rPr>
            <w:noProof/>
            <w:webHidden/>
          </w:rPr>
          <w:fldChar w:fldCharType="separate"/>
        </w:r>
        <w:r w:rsidR="001C74EA">
          <w:rPr>
            <w:noProof/>
            <w:webHidden/>
          </w:rPr>
          <w:t>1</w:t>
        </w:r>
        <w:r w:rsidR="001C74EA">
          <w:rPr>
            <w:noProof/>
            <w:webHidden/>
          </w:rPr>
          <w:fldChar w:fldCharType="end"/>
        </w:r>
      </w:hyperlink>
    </w:p>
    <w:p w14:paraId="5192A10B" w14:textId="38D7AF79" w:rsidR="001C74EA" w:rsidRDefault="001C74EA">
      <w:pPr>
        <w:pStyle w:val="TO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it-IT"/>
        </w:rPr>
      </w:pPr>
      <w:hyperlink w:anchor="_Toc35023213" w:history="1">
        <w:r w:rsidRPr="00570218">
          <w:rPr>
            <w:rStyle w:val="Hyperlink"/>
            <w:noProof/>
          </w:rPr>
          <w:t>1.1 Il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_Toc35023213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138F87E" w14:textId="115D5935" w:rsidR="001C74EA" w:rsidRDefault="001C74EA">
      <w:pPr>
        <w:pStyle w:val="TO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it-IT"/>
        </w:rPr>
      </w:pPr>
      <w:hyperlink w:anchor="_Toc35023214" w:history="1">
        <w:r w:rsidRPr="00570218">
          <w:rPr>
            <w:rStyle w:val="Hyperlink"/>
            <w:noProof/>
          </w:rPr>
          <w:t>1.2 Scelte progettuali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_Toc35023214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1A1B6EB" w14:textId="6868B6ED" w:rsidR="001C74EA" w:rsidRDefault="001C74EA">
      <w:pPr>
        <w:pStyle w:val="TOC1"/>
        <w:tabs>
          <w:tab w:val="right" w:leader="dot" w:pos="8494"/>
        </w:tabs>
        <w:rPr>
          <w:rFonts w:asciiTheme="minorHAnsi" w:eastAsiaTheme="minorEastAsia" w:hAnsiTheme="minorHAnsi"/>
          <w:b w:val="0"/>
          <w:smallCaps w:val="0"/>
          <w:noProof/>
          <w:sz w:val="22"/>
          <w:lang w:eastAsia="it-IT"/>
        </w:rPr>
      </w:pPr>
      <w:hyperlink w:anchor="_Toc35023215" w:history="1">
        <w:r w:rsidRPr="00570218">
          <w:rPr>
            <w:rStyle w:val="Hyperlink"/>
            <w:noProof/>
          </w:rPr>
          <w:t>Architettura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_Toc35023215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3F3113E" w14:textId="60BA09E4" w:rsidR="001C74EA" w:rsidRDefault="001C74EA">
      <w:pPr>
        <w:pStyle w:val="TO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it-IT"/>
        </w:rPr>
      </w:pPr>
      <w:hyperlink w:anchor="_Toc35023216" w:history="1">
        <w:r w:rsidRPr="00570218">
          <w:rPr>
            <w:rStyle w:val="Hyperlink"/>
            <w:noProof/>
          </w:rPr>
          <w:t>2.1 Idle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_Toc35023216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EE93B86" w14:textId="568DA6BD" w:rsidR="001C74EA" w:rsidRDefault="001C74EA">
      <w:pPr>
        <w:pStyle w:val="TO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it-IT"/>
        </w:rPr>
      </w:pPr>
      <w:hyperlink w:anchor="_Toc35023217" w:history="1">
        <w:r w:rsidRPr="00570218">
          <w:rPr>
            <w:rStyle w:val="Hyperlink"/>
            <w:noProof/>
          </w:rPr>
          <w:t>2.2 Ask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_Toc35023217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49D2D28" w14:textId="03C66945" w:rsidR="001C74EA" w:rsidRDefault="001C74EA">
      <w:pPr>
        <w:pStyle w:val="TO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it-IT"/>
        </w:rPr>
      </w:pPr>
      <w:hyperlink w:anchor="_Toc35023218" w:history="1">
        <w:r w:rsidRPr="00570218">
          <w:rPr>
            <w:rStyle w:val="Hyperlink"/>
            <w:noProof/>
          </w:rPr>
          <w:t>2.3 Wait_mem1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_Toc35023218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CDA0C78" w14:textId="14881013" w:rsidR="001C74EA" w:rsidRDefault="001C74EA">
      <w:pPr>
        <w:pStyle w:val="TO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it-IT"/>
        </w:rPr>
      </w:pPr>
      <w:hyperlink w:anchor="_Toc35023219" w:history="1">
        <w:r w:rsidRPr="00570218">
          <w:rPr>
            <w:rStyle w:val="Hyperlink"/>
            <w:noProof/>
          </w:rPr>
          <w:t>2.4 Save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_Toc35023219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1D2AE1" w14:textId="344B1A74" w:rsidR="001C74EA" w:rsidRDefault="001C74EA">
      <w:pPr>
        <w:pStyle w:val="TO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it-IT"/>
        </w:rPr>
      </w:pPr>
      <w:hyperlink w:anchor="_Toc35023220" w:history="1">
        <w:r w:rsidRPr="00570218">
          <w:rPr>
            <w:rStyle w:val="Hyperlink"/>
            <w:noProof/>
          </w:rPr>
          <w:t>2.5 Ask_addr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_Toc35023220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E02BC46" w14:textId="1E1EA9E2" w:rsidR="001C74EA" w:rsidRDefault="001C74EA">
      <w:pPr>
        <w:pStyle w:val="TO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it-IT"/>
        </w:rPr>
      </w:pPr>
      <w:hyperlink w:anchor="_Toc35023221" w:history="1">
        <w:r w:rsidRPr="00570218">
          <w:rPr>
            <w:rStyle w:val="Hyperlink"/>
            <w:noProof/>
          </w:rPr>
          <w:t>2.6 Wait_mem2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_Toc35023221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FDAEA9" w14:textId="419E4273" w:rsidR="001C74EA" w:rsidRDefault="001C74EA">
      <w:pPr>
        <w:pStyle w:val="TO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it-IT"/>
        </w:rPr>
      </w:pPr>
      <w:hyperlink w:anchor="_Toc35023222" w:history="1">
        <w:r w:rsidRPr="00570218">
          <w:rPr>
            <w:rStyle w:val="Hyperlink"/>
            <w:noProof/>
          </w:rPr>
          <w:t>2.7 Analize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_Toc35023222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4224C14" w14:textId="18BDC3B9" w:rsidR="001C74EA" w:rsidRDefault="001C74EA">
      <w:pPr>
        <w:pStyle w:val="TO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it-IT"/>
        </w:rPr>
      </w:pPr>
      <w:hyperlink w:anchor="_Toc35023223" w:history="1">
        <w:r w:rsidRPr="00570218">
          <w:rPr>
            <w:rStyle w:val="Hyperlink"/>
            <w:noProof/>
          </w:rPr>
          <w:t>2.8 Enc_wrt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_Toc35023223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CD8E6F" w14:textId="74BD5847" w:rsidR="001C74EA" w:rsidRDefault="001C74EA">
      <w:pPr>
        <w:pStyle w:val="TO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it-IT"/>
        </w:rPr>
      </w:pPr>
      <w:hyperlink w:anchor="_Toc35023224" w:history="1">
        <w:r w:rsidRPr="00570218">
          <w:rPr>
            <w:rStyle w:val="Hyperlink"/>
            <w:noProof/>
          </w:rPr>
          <w:t>2.9 Wait_mem3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_Toc35023224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DDF2C4" w14:textId="5746650F" w:rsidR="001C74EA" w:rsidRDefault="001C74EA">
      <w:pPr>
        <w:pStyle w:val="TO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it-IT"/>
        </w:rPr>
      </w:pPr>
      <w:hyperlink w:anchor="_Toc35023225" w:history="1">
        <w:r w:rsidRPr="00570218">
          <w:rPr>
            <w:rStyle w:val="Hyperlink"/>
            <w:noProof/>
          </w:rPr>
          <w:t>2.10 Done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_Toc35023225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7B73D1E" w14:textId="5BD21EB2" w:rsidR="001C74EA" w:rsidRDefault="001C74EA">
      <w:pPr>
        <w:pStyle w:val="TO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it-IT"/>
        </w:rPr>
      </w:pPr>
      <w:hyperlink w:anchor="_Toc35023226" w:history="1">
        <w:r w:rsidRPr="00570218">
          <w:rPr>
            <w:rStyle w:val="Hyperlink"/>
            <w:noProof/>
          </w:rPr>
          <w:t>2.11 Wait1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_Toc35023226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B081BC" w14:textId="6A115997" w:rsidR="001C74EA" w:rsidRDefault="001C74EA">
      <w:pPr>
        <w:pStyle w:val="TO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it-IT"/>
        </w:rPr>
      </w:pPr>
      <w:hyperlink w:anchor="_Toc35023227" w:history="1">
        <w:r w:rsidRPr="00570218">
          <w:rPr>
            <w:rStyle w:val="Hyperlink"/>
            <w:noProof/>
          </w:rPr>
          <w:t>2.12 Macchina a stati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_Toc35023227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D6E0156" w14:textId="745C96EC" w:rsidR="001C74EA" w:rsidRDefault="001C74EA">
      <w:pPr>
        <w:pStyle w:val="TOC1"/>
        <w:tabs>
          <w:tab w:val="right" w:leader="dot" w:pos="8494"/>
        </w:tabs>
        <w:rPr>
          <w:rFonts w:asciiTheme="minorHAnsi" w:eastAsiaTheme="minorEastAsia" w:hAnsiTheme="minorHAnsi"/>
          <w:b w:val="0"/>
          <w:smallCaps w:val="0"/>
          <w:noProof/>
          <w:sz w:val="22"/>
          <w:lang w:eastAsia="it-IT"/>
        </w:rPr>
      </w:pPr>
      <w:hyperlink w:anchor="_Toc35023228" w:history="1">
        <w:r w:rsidRPr="00570218">
          <w:rPr>
            <w:rStyle w:val="Hyperlink"/>
            <w:noProof/>
          </w:rPr>
          <w:t>Testing e risultati sperimentali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_Toc35023228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035F345" w14:textId="5DE2F000" w:rsidR="001C74EA" w:rsidRDefault="001C74EA">
      <w:pPr>
        <w:pStyle w:val="TO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it-IT"/>
        </w:rPr>
      </w:pPr>
      <w:hyperlink w:anchor="_Toc35023229" w:history="1">
        <w:r w:rsidRPr="00570218">
          <w:rPr>
            <w:rStyle w:val="Hyperlink"/>
            <w:noProof/>
          </w:rPr>
          <w:t>3.1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_Toc35023229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0C26C4A" w14:textId="2E291D46" w:rsidR="001C74EA" w:rsidRDefault="001C74EA">
      <w:pPr>
        <w:pStyle w:val="TO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it-IT"/>
        </w:rPr>
      </w:pPr>
      <w:hyperlink w:anchor="_Toc35023230" w:history="1">
        <w:r w:rsidRPr="00570218">
          <w:rPr>
            <w:rStyle w:val="Hyperlink"/>
            <w:noProof/>
          </w:rPr>
          <w:t>3.2 Risultati sperimentali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_Toc35023230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DC14500" w14:textId="5C85D0BE" w:rsidR="001C74EA" w:rsidRDefault="001C74EA">
      <w:pPr>
        <w:pStyle w:val="TOC1"/>
        <w:tabs>
          <w:tab w:val="right" w:leader="dot" w:pos="8494"/>
        </w:tabs>
        <w:rPr>
          <w:rFonts w:asciiTheme="minorHAnsi" w:eastAsiaTheme="minorEastAsia" w:hAnsiTheme="minorHAnsi"/>
          <w:b w:val="0"/>
          <w:smallCaps w:val="0"/>
          <w:noProof/>
          <w:sz w:val="22"/>
          <w:lang w:eastAsia="it-IT"/>
        </w:rPr>
      </w:pPr>
      <w:hyperlink w:anchor="_Toc35023231" w:history="1">
        <w:r w:rsidRPr="00570218">
          <w:rPr>
            <w:rStyle w:val="Hyperlink"/>
            <w:noProof/>
          </w:rPr>
          <w:t>Conclusion</w:t>
        </w:r>
        <w:r w:rsidRPr="00570218">
          <w:rPr>
            <w:rStyle w:val="Hyperlink"/>
            <w:noProof/>
          </w:rPr>
          <w:t>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_Toc35023231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8FF8417" w14:textId="0A80DCFB" w:rsidR="00C83421" w:rsidRPr="00A946EE" w:rsidRDefault="00B6331F" w:rsidP="00D553E1">
      <w:r w:rsidRPr="00A946EE">
        <w:rPr>
          <w:rFonts w:ascii="CMU Serif" w:hAnsi="CMU Serif"/>
          <w:color w:val="0070C0"/>
        </w:rPr>
        <w:fldChar w:fldCharType="end"/>
      </w:r>
    </w:p>
    <w:p w14:paraId="6F546651" w14:textId="77777777" w:rsidR="000E2998" w:rsidRDefault="00802BEC" w:rsidP="000E2998">
      <w:pPr>
        <w:spacing w:after="160" w:line="259" w:lineRule="auto"/>
        <w:jc w:val="left"/>
        <w:sectPr w:rsidR="000E2998" w:rsidSect="000E2998">
          <w:headerReference w:type="even" r:id="rId8"/>
          <w:headerReference w:type="default" r:id="rId9"/>
          <w:pgSz w:w="11906" w:h="16838" w:code="9"/>
          <w:pgMar w:top="1418" w:right="1701" w:bottom="1134" w:left="1701" w:header="709" w:footer="709" w:gutter="0"/>
          <w:pgNumType w:fmt="lowerRoman" w:start="1"/>
          <w:cols w:space="708"/>
          <w:docGrid w:linePitch="360"/>
        </w:sectPr>
      </w:pPr>
      <w:r>
        <w:br w:type="page"/>
      </w:r>
    </w:p>
    <w:p w14:paraId="517DC6F2" w14:textId="455AC62F" w:rsidR="00802BEC" w:rsidRDefault="00802BEC" w:rsidP="00802BEC">
      <w:pPr>
        <w:pStyle w:val="Heading1"/>
      </w:pPr>
      <w:bookmarkStart w:id="0" w:name="_Toc35023212"/>
      <w:r w:rsidRPr="00A946EE">
        <w:lastRenderedPageBreak/>
        <w:t>Introduzione</w:t>
      </w:r>
      <w:bookmarkEnd w:id="0"/>
    </w:p>
    <w:p w14:paraId="4671E3B2" w14:textId="6D75925F" w:rsidR="00FA19A1" w:rsidRDefault="00A7498F" w:rsidP="00691CE6">
      <w:pPr>
        <w:pStyle w:val="Heading2"/>
        <w:spacing w:before="0"/>
      </w:pPr>
      <w:bookmarkStart w:id="1" w:name="_Toc35023213"/>
      <w:r>
        <w:t>1</w:t>
      </w:r>
      <w:r w:rsidR="00FA19A1">
        <w:t xml:space="preserve">.1 </w:t>
      </w:r>
      <w:r w:rsidR="00C968B9">
        <w:t>Il problema</w:t>
      </w:r>
      <w:bookmarkEnd w:id="1"/>
    </w:p>
    <w:p w14:paraId="432396D6" w14:textId="45C4C978" w:rsidR="00FA19A1" w:rsidRDefault="00BA2FB1" w:rsidP="00FA19A1">
      <w:r>
        <w:t xml:space="preserve">Il </w:t>
      </w:r>
      <w:r w:rsidR="00C36ED6">
        <w:t xml:space="preserve">problema che si tratta in questo progetto è quello della traduzione di un indirizzo </w:t>
      </w:r>
      <w:r w:rsidR="003B6145">
        <w:t xml:space="preserve">in funzione di un dato </w:t>
      </w:r>
      <w:r w:rsidR="00A83A95">
        <w:t>insieme</w:t>
      </w:r>
      <w:r w:rsidR="003B6145">
        <w:t xml:space="preserve"> di indirizzi </w:t>
      </w:r>
      <w:r w:rsidR="00E1115D">
        <w:t>chiamati Working Zones</w:t>
      </w:r>
      <w:r w:rsidR="00E84693">
        <w:t xml:space="preserve"> (WZ)</w:t>
      </w:r>
      <w:r w:rsidR="00E1115D">
        <w:t xml:space="preserve"> che hanno una cert</w:t>
      </w:r>
      <w:r w:rsidR="00A83A95">
        <w:t>a</w:t>
      </w:r>
      <w:r w:rsidR="00E1115D">
        <w:t xml:space="preserve"> dimensione che per questo progetto è pari a 4</w:t>
      </w:r>
      <w:r w:rsidR="006A3C35">
        <w:t xml:space="preserve"> e la cardinalità dell’insieme è pari a 8</w:t>
      </w:r>
      <w:r w:rsidR="00E84693">
        <w:t>, ovvero abbiamo 8 WZ di dimensione 4 che non possono essere fra loro sovrapposte, nemmeno parzialmente.</w:t>
      </w:r>
      <w:r w:rsidR="005A70B5">
        <w:t xml:space="preserve"> L’indirizzo che ha 7 bit verrà trasmesso così com’è aggiungendo un bit 0</w:t>
      </w:r>
      <w:r w:rsidR="00705D75">
        <w:t xml:space="preserve"> in testa se non appartenente ad una WZ mentre verrà codificato se appartenente a una WZ concatenando un </w:t>
      </w:r>
      <w:r w:rsidR="00E521BB">
        <w:t>1 al numero in binario naturale delle WZ all’offset nella WZ codificato con codifica One Hot.</w:t>
      </w:r>
    </w:p>
    <w:p w14:paraId="2971C887" w14:textId="52EA264A" w:rsidR="002D201A" w:rsidRDefault="002D201A" w:rsidP="00FA19A1">
      <w:r>
        <w:t>Se ad esempio una WZ è 30</w:t>
      </w:r>
      <w:r w:rsidR="006F65C9">
        <w:t xml:space="preserve"> ed è la numero 4</w:t>
      </w:r>
      <w:r>
        <w:t xml:space="preserve"> e dobbiamo codificare </w:t>
      </w:r>
      <w:r w:rsidR="001053DD">
        <w:t>gli indirizzi 31 e 35</w:t>
      </w:r>
      <w:r w:rsidR="006F65C9">
        <w:t xml:space="preserve"> (supponendo che le altre WZ siano lontane</w:t>
      </w:r>
      <w:r w:rsidR="008D7501">
        <w:t xml:space="preserve"> e quindi 35 non appartenente ad alcuna WZ</w:t>
      </w:r>
      <w:r w:rsidR="006F65C9">
        <w:t>) avremo le seguenti codifiche:</w:t>
      </w:r>
    </w:p>
    <w:p w14:paraId="26CFC330" w14:textId="4E658564" w:rsidR="00BA2FB1" w:rsidRDefault="00A131EF" w:rsidP="00FA19A1">
      <w:r>
        <w:t>Codifica del numero 31: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4"/>
        <w:gridCol w:w="1057"/>
        <w:gridCol w:w="1058"/>
        <w:gridCol w:w="1059"/>
        <w:gridCol w:w="1059"/>
        <w:gridCol w:w="1059"/>
        <w:gridCol w:w="1059"/>
        <w:gridCol w:w="1059"/>
      </w:tblGrid>
      <w:tr w:rsidR="00A811F7" w14:paraId="390E4465" w14:textId="77777777" w:rsidTr="00164FF4">
        <w:tc>
          <w:tcPr>
            <w:tcW w:w="1084" w:type="dxa"/>
            <w:vAlign w:val="center"/>
          </w:tcPr>
          <w:p w14:paraId="09DB4179" w14:textId="1757E811" w:rsidR="00A811F7" w:rsidRDefault="00A811F7" w:rsidP="00A811F7">
            <w:pPr>
              <w:jc w:val="center"/>
            </w:pPr>
            <w:r>
              <w:t>WZ_BIT</w:t>
            </w:r>
          </w:p>
        </w:tc>
        <w:tc>
          <w:tcPr>
            <w:tcW w:w="3174" w:type="dxa"/>
            <w:gridSpan w:val="3"/>
            <w:vAlign w:val="center"/>
          </w:tcPr>
          <w:p w14:paraId="4EB1A827" w14:textId="178537C3" w:rsidR="00A811F7" w:rsidRDefault="00A811F7" w:rsidP="00A811F7">
            <w:pPr>
              <w:jc w:val="center"/>
            </w:pPr>
            <w:r>
              <w:t>W_NUM</w:t>
            </w:r>
          </w:p>
        </w:tc>
        <w:tc>
          <w:tcPr>
            <w:tcW w:w="4236" w:type="dxa"/>
            <w:gridSpan w:val="4"/>
            <w:vAlign w:val="center"/>
          </w:tcPr>
          <w:p w14:paraId="069C6653" w14:textId="5272850A" w:rsidR="00A811F7" w:rsidRDefault="00A811F7" w:rsidP="00A811F7">
            <w:pPr>
              <w:jc w:val="center"/>
            </w:pPr>
            <w:r>
              <w:t>WZ_OFFSET</w:t>
            </w:r>
          </w:p>
        </w:tc>
      </w:tr>
      <w:tr w:rsidR="0069445F" w14:paraId="7404D08D" w14:textId="77777777" w:rsidTr="00A811F7">
        <w:tc>
          <w:tcPr>
            <w:tcW w:w="1084" w:type="dxa"/>
            <w:vAlign w:val="center"/>
          </w:tcPr>
          <w:p w14:paraId="7362B7C4" w14:textId="595BB6E6" w:rsidR="0069445F" w:rsidRDefault="00A811F7" w:rsidP="00A811F7">
            <w:pPr>
              <w:jc w:val="center"/>
            </w:pPr>
            <w:r>
              <w:t>1</w:t>
            </w:r>
          </w:p>
        </w:tc>
        <w:tc>
          <w:tcPr>
            <w:tcW w:w="1057" w:type="dxa"/>
            <w:vAlign w:val="center"/>
          </w:tcPr>
          <w:p w14:paraId="2D30E293" w14:textId="79FF632C" w:rsidR="0069445F" w:rsidRDefault="006F65C9" w:rsidP="00A811F7">
            <w:pPr>
              <w:jc w:val="center"/>
            </w:pPr>
            <w:r>
              <w:t>1</w:t>
            </w:r>
          </w:p>
        </w:tc>
        <w:tc>
          <w:tcPr>
            <w:tcW w:w="1058" w:type="dxa"/>
            <w:vAlign w:val="center"/>
          </w:tcPr>
          <w:p w14:paraId="4770EB5B" w14:textId="360E7B73" w:rsidR="0069445F" w:rsidRDefault="006F65C9" w:rsidP="00A811F7">
            <w:pPr>
              <w:jc w:val="center"/>
            </w:pPr>
            <w:r>
              <w:t>0</w:t>
            </w:r>
          </w:p>
        </w:tc>
        <w:tc>
          <w:tcPr>
            <w:tcW w:w="1059" w:type="dxa"/>
            <w:vAlign w:val="center"/>
          </w:tcPr>
          <w:p w14:paraId="5201E69D" w14:textId="0AD66AFB" w:rsidR="0069445F" w:rsidRDefault="006F65C9" w:rsidP="00A811F7">
            <w:pPr>
              <w:jc w:val="center"/>
            </w:pPr>
            <w:r>
              <w:t>0</w:t>
            </w:r>
          </w:p>
        </w:tc>
        <w:tc>
          <w:tcPr>
            <w:tcW w:w="1059" w:type="dxa"/>
            <w:vAlign w:val="center"/>
          </w:tcPr>
          <w:p w14:paraId="2DF8E5BC" w14:textId="31CB9F72" w:rsidR="0069445F" w:rsidRDefault="006F65C9" w:rsidP="00A811F7">
            <w:pPr>
              <w:jc w:val="center"/>
            </w:pPr>
            <w:r>
              <w:t>0</w:t>
            </w:r>
          </w:p>
        </w:tc>
        <w:tc>
          <w:tcPr>
            <w:tcW w:w="1059" w:type="dxa"/>
            <w:vAlign w:val="center"/>
          </w:tcPr>
          <w:p w14:paraId="409228D3" w14:textId="2BF24DBC" w:rsidR="0069445F" w:rsidRDefault="006F65C9" w:rsidP="00A811F7">
            <w:pPr>
              <w:jc w:val="center"/>
            </w:pPr>
            <w:r>
              <w:t>0</w:t>
            </w:r>
          </w:p>
        </w:tc>
        <w:tc>
          <w:tcPr>
            <w:tcW w:w="1059" w:type="dxa"/>
            <w:vAlign w:val="center"/>
          </w:tcPr>
          <w:p w14:paraId="42350417" w14:textId="64FCC6AE" w:rsidR="0069445F" w:rsidRDefault="006F65C9" w:rsidP="00A811F7">
            <w:pPr>
              <w:jc w:val="center"/>
            </w:pPr>
            <w:r>
              <w:t>1</w:t>
            </w:r>
          </w:p>
        </w:tc>
        <w:tc>
          <w:tcPr>
            <w:tcW w:w="1059" w:type="dxa"/>
            <w:vAlign w:val="center"/>
          </w:tcPr>
          <w:p w14:paraId="06EAAD3E" w14:textId="11D9915D" w:rsidR="0069445F" w:rsidRDefault="006F65C9" w:rsidP="00A811F7">
            <w:pPr>
              <w:jc w:val="center"/>
            </w:pPr>
            <w:r>
              <w:t>0</w:t>
            </w:r>
          </w:p>
        </w:tc>
      </w:tr>
    </w:tbl>
    <w:p w14:paraId="3CDB849F" w14:textId="0EB8472C" w:rsidR="0069445F" w:rsidRDefault="0069445F" w:rsidP="00FA19A1"/>
    <w:p w14:paraId="4E8F1AF5" w14:textId="076EADF2" w:rsidR="00A131EF" w:rsidRDefault="00A131EF" w:rsidP="00FA19A1">
      <w:r>
        <w:t>Codifica del numero 35: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4"/>
        <w:gridCol w:w="1057"/>
        <w:gridCol w:w="1058"/>
        <w:gridCol w:w="1059"/>
        <w:gridCol w:w="1059"/>
        <w:gridCol w:w="1059"/>
        <w:gridCol w:w="1059"/>
        <w:gridCol w:w="1059"/>
      </w:tblGrid>
      <w:tr w:rsidR="00A811F7" w14:paraId="0E20D4F3" w14:textId="77777777" w:rsidTr="00231E3F">
        <w:tc>
          <w:tcPr>
            <w:tcW w:w="1084" w:type="dxa"/>
            <w:vAlign w:val="center"/>
          </w:tcPr>
          <w:p w14:paraId="4BA1E931" w14:textId="77777777" w:rsidR="00A811F7" w:rsidRDefault="00A811F7" w:rsidP="00570FFB">
            <w:pPr>
              <w:jc w:val="center"/>
            </w:pPr>
            <w:r>
              <w:t>WZ_BIT</w:t>
            </w:r>
          </w:p>
        </w:tc>
        <w:tc>
          <w:tcPr>
            <w:tcW w:w="7410" w:type="dxa"/>
            <w:gridSpan w:val="7"/>
            <w:vAlign w:val="center"/>
          </w:tcPr>
          <w:p w14:paraId="36419C95" w14:textId="04CE2B52" w:rsidR="00A811F7" w:rsidRDefault="00A811F7" w:rsidP="00570FFB">
            <w:pPr>
              <w:jc w:val="center"/>
            </w:pPr>
            <w:r>
              <w:t>INDIRIZZO</w:t>
            </w:r>
          </w:p>
        </w:tc>
      </w:tr>
      <w:tr w:rsidR="00A811F7" w14:paraId="42B57EEB" w14:textId="77777777" w:rsidTr="00570FFB">
        <w:tc>
          <w:tcPr>
            <w:tcW w:w="1084" w:type="dxa"/>
            <w:vAlign w:val="center"/>
          </w:tcPr>
          <w:p w14:paraId="1C96396F" w14:textId="1C0756EF" w:rsidR="00A811F7" w:rsidRDefault="00A811F7" w:rsidP="00570FFB">
            <w:pPr>
              <w:jc w:val="center"/>
            </w:pPr>
            <w:r>
              <w:t>0</w:t>
            </w:r>
          </w:p>
        </w:tc>
        <w:tc>
          <w:tcPr>
            <w:tcW w:w="1057" w:type="dxa"/>
            <w:vAlign w:val="center"/>
          </w:tcPr>
          <w:p w14:paraId="4A2611EB" w14:textId="65C23E7B" w:rsidR="00A811F7" w:rsidRDefault="00A131EF" w:rsidP="00570FFB">
            <w:pPr>
              <w:jc w:val="center"/>
            </w:pPr>
            <w:r>
              <w:t>0</w:t>
            </w:r>
          </w:p>
        </w:tc>
        <w:tc>
          <w:tcPr>
            <w:tcW w:w="1058" w:type="dxa"/>
            <w:vAlign w:val="center"/>
          </w:tcPr>
          <w:p w14:paraId="318A3FDC" w14:textId="12E27B36" w:rsidR="00A811F7" w:rsidRDefault="00A131EF" w:rsidP="00570FFB">
            <w:pPr>
              <w:jc w:val="center"/>
            </w:pPr>
            <w:r>
              <w:t>1</w:t>
            </w:r>
          </w:p>
        </w:tc>
        <w:tc>
          <w:tcPr>
            <w:tcW w:w="1059" w:type="dxa"/>
            <w:vAlign w:val="center"/>
          </w:tcPr>
          <w:p w14:paraId="1FC0AC72" w14:textId="1ECC1852" w:rsidR="00A811F7" w:rsidRDefault="00A131EF" w:rsidP="00570FFB">
            <w:pPr>
              <w:jc w:val="center"/>
            </w:pPr>
            <w:r>
              <w:t>0</w:t>
            </w:r>
          </w:p>
        </w:tc>
        <w:tc>
          <w:tcPr>
            <w:tcW w:w="1059" w:type="dxa"/>
            <w:vAlign w:val="center"/>
          </w:tcPr>
          <w:p w14:paraId="3DA45CDE" w14:textId="11F1BD2C" w:rsidR="00A811F7" w:rsidRDefault="00A131EF" w:rsidP="00570FFB">
            <w:pPr>
              <w:jc w:val="center"/>
            </w:pPr>
            <w:r>
              <w:t>0</w:t>
            </w:r>
          </w:p>
        </w:tc>
        <w:tc>
          <w:tcPr>
            <w:tcW w:w="1059" w:type="dxa"/>
            <w:vAlign w:val="center"/>
          </w:tcPr>
          <w:p w14:paraId="658B871D" w14:textId="34BA1C93" w:rsidR="00A811F7" w:rsidRDefault="00A131EF" w:rsidP="00570FFB">
            <w:pPr>
              <w:jc w:val="center"/>
            </w:pPr>
            <w:r>
              <w:t>0</w:t>
            </w:r>
          </w:p>
        </w:tc>
        <w:tc>
          <w:tcPr>
            <w:tcW w:w="1059" w:type="dxa"/>
            <w:vAlign w:val="center"/>
          </w:tcPr>
          <w:p w14:paraId="34CB54E7" w14:textId="617CF92D" w:rsidR="00A811F7" w:rsidRDefault="00A131EF" w:rsidP="00570FFB">
            <w:pPr>
              <w:jc w:val="center"/>
            </w:pPr>
            <w:r>
              <w:t>1</w:t>
            </w:r>
          </w:p>
        </w:tc>
        <w:tc>
          <w:tcPr>
            <w:tcW w:w="1059" w:type="dxa"/>
            <w:vAlign w:val="center"/>
          </w:tcPr>
          <w:p w14:paraId="7784F4EF" w14:textId="2F73A38B" w:rsidR="00A811F7" w:rsidRDefault="00A131EF" w:rsidP="00570FFB">
            <w:pPr>
              <w:jc w:val="center"/>
            </w:pPr>
            <w:r>
              <w:t>1</w:t>
            </w:r>
          </w:p>
        </w:tc>
      </w:tr>
    </w:tbl>
    <w:p w14:paraId="5AE26DEE" w14:textId="6BF7DCC1" w:rsidR="00FA19A1" w:rsidRPr="00FA19A1" w:rsidRDefault="00A7498F" w:rsidP="00FA19A1">
      <w:pPr>
        <w:pStyle w:val="Heading2"/>
      </w:pPr>
      <w:bookmarkStart w:id="2" w:name="_Toc35023214"/>
      <w:r>
        <w:t>1</w:t>
      </w:r>
      <w:r w:rsidR="00FA19A1">
        <w:t xml:space="preserve">.2 </w:t>
      </w:r>
      <w:r w:rsidR="005C0A40">
        <w:t>Scelte progettuali</w:t>
      </w:r>
      <w:bookmarkEnd w:id="2"/>
    </w:p>
    <w:p w14:paraId="438F8D42" w14:textId="3009F9CD" w:rsidR="0029190C" w:rsidRDefault="007365F5" w:rsidP="0029190C">
      <w:r>
        <w:t>La risoluzione del problema della</w:t>
      </w:r>
      <w:r w:rsidR="00A41137">
        <w:t xml:space="preserve"> codifica di un indirizzo dato il pool poteva essere eseguito </w:t>
      </w:r>
      <w:r w:rsidR="001E5877">
        <w:t xml:space="preserve">secondo la nostra analisi in due modi differenti: </w:t>
      </w:r>
      <w:r w:rsidR="00EF6531">
        <w:t>salvando le working zone in registri oppure non salvandole per occupare meno spazio. Il salvataggio delle working zone sebbene sia</w:t>
      </w:r>
      <w:r w:rsidR="002B3CAD">
        <w:t xml:space="preserve"> </w:t>
      </w:r>
      <w:r w:rsidR="00326D9B">
        <w:t xml:space="preserve">oneroso dal punto di vista della memoria risulta essere più conveniente dal punto di vista della complessità temporale, perciò abbiamo optato per una soluzione in cui </w:t>
      </w:r>
      <w:r w:rsidR="00B57D3A">
        <w:t>salvare tutte le working zone mediante signal secondo un’architettura behaviora</w:t>
      </w:r>
      <w:r w:rsidR="00162E6A">
        <w:t>l</w:t>
      </w:r>
      <w:r w:rsidR="00CD05A4">
        <w:t>.</w:t>
      </w:r>
      <w:r w:rsidR="008456FB">
        <w:t xml:space="preserve"> Mediante questo approccio possiamo sfruttare nel caso di </w:t>
      </w:r>
      <w:r w:rsidR="00C92B64">
        <w:t>conversioni successive senza che venga dato un reset il fatto di aver già presenti in appositi registri tutte le WZ per la codifica</w:t>
      </w:r>
      <w:r w:rsidR="00B27F0D">
        <w:t xml:space="preserve">, quindi a fronte di un nuovo segnale di start dopo la prima esecuzione da un segnale di reset, avremo bisogno solamente di ricaricare l’indirizzo </w:t>
      </w:r>
      <w:r w:rsidR="00943E7D">
        <w:t>da codificare e di codificarlo e scriverlo all’interno della memoria.</w:t>
      </w:r>
    </w:p>
    <w:p w14:paraId="7AB20CB3" w14:textId="1D09A6D7" w:rsidR="0026245E" w:rsidRDefault="0026245E" w:rsidP="0029190C">
      <w:r>
        <w:t xml:space="preserve">Nella progettazione della macchina a stati abbiamo quindi deciso di </w:t>
      </w:r>
      <w:r w:rsidR="00345C63">
        <w:t>separare</w:t>
      </w:r>
      <w:r>
        <w:t xml:space="preserve"> la parte del codice che si occupa di caricare tutte le WZ dalla parte del codice che si occupa di caricare l’indirizzo da codificare, benché l’operazione sia fondamentalmente la stessa</w:t>
      </w:r>
      <w:r w:rsidR="00F74F83">
        <w:t xml:space="preserve"> con la sola differenza dell’indirizzo richiesto, così la scrittura della ma</w:t>
      </w:r>
      <w:r w:rsidR="000A1308">
        <w:t>cchina a stati viene effettuata con stati divisi per funzionalità in cui ogni stato è caratterizzato</w:t>
      </w:r>
      <w:r w:rsidR="00B51814">
        <w:t xml:space="preserve"> dallo svolgere solamente un’operazione.</w:t>
      </w:r>
    </w:p>
    <w:p w14:paraId="5E2B7FFC" w14:textId="77777777" w:rsidR="003F155F" w:rsidRDefault="00C471E8" w:rsidP="003F155F">
      <w:r>
        <w:lastRenderedPageBreak/>
        <w:t xml:space="preserve">Per comunicare con la memoria </w:t>
      </w:r>
      <w:r w:rsidR="00680CFB">
        <w:t xml:space="preserve">dobbiamo tenere conto che essa esegue le operazioni da noi richieste nel periodo in cui il clock è alto, allora il minimo numero di stati per leggere o scrivere da memoria è </w:t>
      </w:r>
      <w:r w:rsidR="003F155F">
        <w:t>2 oppure 3: 2 nel caso in cui si operi sul fronte di discesa, mentre 3 nel caso in cui si utilizzi un’architettura con flip flop operanti sul fronte di salita del clock.</w:t>
      </w:r>
    </w:p>
    <w:p w14:paraId="05CA2ABB" w14:textId="45D9C063" w:rsidR="00302D51" w:rsidRPr="0029190C" w:rsidRDefault="003F155F" w:rsidP="003F155F">
      <w:r>
        <w:t>Abbiamo preferito operare sul fronte di salita, per cui utilizzando 3 clock: richiesta dell’indirizzo, attesa della memoria e salvataggio/analisi</w:t>
      </w:r>
      <w:r w:rsidR="00EB1472">
        <w:t>.</w:t>
      </w:r>
      <w:r w:rsidR="002B6E35">
        <w:t xml:space="preserve"> </w:t>
      </w:r>
    </w:p>
    <w:p w14:paraId="614616D7" w14:textId="77777777" w:rsidR="00802BEC" w:rsidRPr="00A946EE" w:rsidRDefault="00802BEC" w:rsidP="00802BEC">
      <w:pPr>
        <w:spacing w:after="160" w:line="259" w:lineRule="auto"/>
        <w:jc w:val="left"/>
      </w:pPr>
      <w:r w:rsidRPr="00A946EE">
        <w:br w:type="page"/>
      </w:r>
    </w:p>
    <w:p w14:paraId="30CB9DDB" w14:textId="6ACB6FA6" w:rsidR="00A946EE" w:rsidRDefault="00A946EE" w:rsidP="00A946EE">
      <w:pPr>
        <w:pStyle w:val="Heading1"/>
      </w:pPr>
      <w:bookmarkStart w:id="3" w:name="_Toc35023215"/>
      <w:r w:rsidRPr="00A946EE">
        <w:lastRenderedPageBreak/>
        <w:t>Architettura</w:t>
      </w:r>
      <w:bookmarkEnd w:id="3"/>
    </w:p>
    <w:p w14:paraId="1987304A" w14:textId="0CD4549E" w:rsidR="006A6541" w:rsidRDefault="00535C61" w:rsidP="00814D79">
      <w:pPr>
        <w:pStyle w:val="Heading2"/>
        <w:spacing w:before="0"/>
      </w:pPr>
      <w:bookmarkStart w:id="4" w:name="_Toc35023216"/>
      <w:r>
        <w:t xml:space="preserve">2.1 </w:t>
      </w:r>
      <w:r w:rsidR="004F2622">
        <w:t>Idle</w:t>
      </w:r>
      <w:bookmarkEnd w:id="4"/>
    </w:p>
    <w:p w14:paraId="7CEC3611" w14:textId="6CAD96D0" w:rsidR="00535C61" w:rsidRDefault="00535C61" w:rsidP="00535C61">
      <w:r>
        <w:t>Lo stato</w:t>
      </w:r>
      <w:r w:rsidR="00B846E0">
        <w:t xml:space="preserve"> Idle è lo stato iniziale in cui si trova la macchina dopo uno stato di reset, questo stato non fa alcunché </w:t>
      </w:r>
      <w:r w:rsidR="00153FA6">
        <w:t>fintanto che il segnale i_start è basso, quando questo viene portato ad alto si opera una transizione per andare allo stato Ask</w:t>
      </w:r>
      <w:r w:rsidR="00897B1D">
        <w:t xml:space="preserve"> per iniziare la codifica</w:t>
      </w:r>
      <w:r w:rsidR="00153FA6">
        <w:t>.</w:t>
      </w:r>
    </w:p>
    <w:p w14:paraId="43B766C3" w14:textId="1ACEBC3E" w:rsidR="00535C61" w:rsidRDefault="00535C61" w:rsidP="00535C61">
      <w:pPr>
        <w:pStyle w:val="Heading2"/>
      </w:pPr>
      <w:bookmarkStart w:id="5" w:name="_Toc35023217"/>
      <w:r>
        <w:t>2.2</w:t>
      </w:r>
      <w:r w:rsidR="004F2622">
        <w:t xml:space="preserve"> Ask</w:t>
      </w:r>
      <w:bookmarkEnd w:id="5"/>
    </w:p>
    <w:p w14:paraId="483AEF2E" w14:textId="436F33F7" w:rsidR="00535C61" w:rsidRDefault="004F2622" w:rsidP="00535C61">
      <w:r>
        <w:t>Lo stato</w:t>
      </w:r>
      <w:r w:rsidR="00153FA6">
        <w:t xml:space="preserve"> </w:t>
      </w:r>
      <w:r w:rsidR="006601E2">
        <w:t xml:space="preserve">Ask è lo stato in cui si richiede una working zone in lettura alla memoria, utilizzando un registro per tenere conto dell’indirizzo da richiedere </w:t>
      </w:r>
      <w:r w:rsidR="00981F5C">
        <w:t>al momento della richiesta</w:t>
      </w:r>
      <w:r w:rsidR="0084406D">
        <w:t>.</w:t>
      </w:r>
    </w:p>
    <w:p w14:paraId="5DD9CF93" w14:textId="577997CE" w:rsidR="001D6860" w:rsidRDefault="001D6860" w:rsidP="001D6860">
      <w:pPr>
        <w:pStyle w:val="Heading2"/>
      </w:pPr>
      <w:bookmarkStart w:id="6" w:name="_Toc35023218"/>
      <w:r>
        <w:t>2.3 Wait_mem1</w:t>
      </w:r>
      <w:bookmarkEnd w:id="6"/>
    </w:p>
    <w:p w14:paraId="6EC1A668" w14:textId="75E26B62" w:rsidR="001D6860" w:rsidRPr="001D6860" w:rsidRDefault="001D6860" w:rsidP="001D6860">
      <w:r>
        <w:t>Lo stato</w:t>
      </w:r>
      <w:r w:rsidR="00981F5C">
        <w:t xml:space="preserve"> Wait_mem1 è uno stato in cui attendiamo che la memoria esegua la richiesta di lettura dell’indirizzo e scriva tale valore negli ingressi del nostro </w:t>
      </w:r>
      <w:r w:rsidR="0084406D">
        <w:t>modulo.</w:t>
      </w:r>
    </w:p>
    <w:p w14:paraId="03A35D57" w14:textId="01F0011A" w:rsidR="00535C61" w:rsidRDefault="00535C61" w:rsidP="00535C61">
      <w:pPr>
        <w:pStyle w:val="Heading2"/>
      </w:pPr>
      <w:bookmarkStart w:id="7" w:name="_Toc35023219"/>
      <w:r>
        <w:t>2.</w:t>
      </w:r>
      <w:r w:rsidR="00C449FD">
        <w:t>4</w:t>
      </w:r>
      <w:r w:rsidR="004F2622">
        <w:t xml:space="preserve"> Save</w:t>
      </w:r>
      <w:bookmarkEnd w:id="7"/>
    </w:p>
    <w:p w14:paraId="143FA6FD" w14:textId="0E11C5C7" w:rsidR="00535C61" w:rsidRDefault="00131C9A" w:rsidP="00535C61">
      <w:r>
        <w:t>Lo stato Save è lo stato in cui si effettua il salvataggio della n-esima WZ che abbiamo appena richiesto all’interno dell’apposito registro che utilizziamo per memorizzarla</w:t>
      </w:r>
      <w:r w:rsidR="0084406D">
        <w:t>.</w:t>
      </w:r>
    </w:p>
    <w:p w14:paraId="6E966C59" w14:textId="6912F38F" w:rsidR="00535C61" w:rsidRDefault="00535C61" w:rsidP="00535C61">
      <w:pPr>
        <w:pStyle w:val="Heading2"/>
      </w:pPr>
      <w:bookmarkStart w:id="8" w:name="_Toc35023220"/>
      <w:r>
        <w:t>2.</w:t>
      </w:r>
      <w:r w:rsidR="00C449FD">
        <w:t>5</w:t>
      </w:r>
      <w:r w:rsidR="004F2622">
        <w:t xml:space="preserve"> Ask_addr</w:t>
      </w:r>
      <w:bookmarkEnd w:id="8"/>
    </w:p>
    <w:p w14:paraId="28562062" w14:textId="3185F973" w:rsidR="00535C61" w:rsidRDefault="004F2622" w:rsidP="00535C61">
      <w:r>
        <w:t>Lo stato</w:t>
      </w:r>
      <w:r w:rsidR="0084406D">
        <w:t xml:space="preserve"> Ask_addr è lo stato in cui si effettua la richiesta alla memoria dell’indirizzo da codificare.</w:t>
      </w:r>
    </w:p>
    <w:p w14:paraId="35C2B988" w14:textId="0236554D" w:rsidR="00F32AD9" w:rsidRDefault="00F32AD9" w:rsidP="00F32AD9">
      <w:pPr>
        <w:pStyle w:val="Heading2"/>
      </w:pPr>
      <w:bookmarkStart w:id="9" w:name="_Toc35023221"/>
      <w:r>
        <w:t>2.</w:t>
      </w:r>
      <w:r w:rsidR="001D6860">
        <w:t>6 Wait_mem2</w:t>
      </w:r>
      <w:bookmarkEnd w:id="9"/>
    </w:p>
    <w:p w14:paraId="79730951" w14:textId="7352AC5A" w:rsidR="001D6860" w:rsidRPr="001D6860" w:rsidRDefault="001D6860" w:rsidP="001D6860">
      <w:r>
        <w:t>Lo stato</w:t>
      </w:r>
      <w:r w:rsidR="008E4B5A">
        <w:t xml:space="preserve"> Wait_mem2 è lo stato in cui aspettiamo che la memoria gestisca la nostra richiesta di lettura dell’indirizzo da codificare.</w:t>
      </w:r>
    </w:p>
    <w:p w14:paraId="1E6050FC" w14:textId="5F16B290" w:rsidR="00535C61" w:rsidRDefault="00535C61" w:rsidP="00535C61">
      <w:pPr>
        <w:pStyle w:val="Heading2"/>
      </w:pPr>
      <w:bookmarkStart w:id="10" w:name="_Toc35023222"/>
      <w:r>
        <w:t>2.</w:t>
      </w:r>
      <w:r w:rsidR="00072E81">
        <w:t>7</w:t>
      </w:r>
      <w:r w:rsidR="004F2622">
        <w:t xml:space="preserve"> Analize</w:t>
      </w:r>
      <w:bookmarkEnd w:id="10"/>
    </w:p>
    <w:p w14:paraId="50F736B9" w14:textId="036AD9F1" w:rsidR="00535C61" w:rsidRDefault="004F2622" w:rsidP="00535C61">
      <w:r>
        <w:t>Lo stato</w:t>
      </w:r>
      <w:r w:rsidR="009B169A">
        <w:t xml:space="preserve"> </w:t>
      </w:r>
      <w:r w:rsidR="008E4B5A">
        <w:t>Analize</w:t>
      </w:r>
      <w:r w:rsidR="009B169A">
        <w:t xml:space="preserve"> </w:t>
      </w:r>
      <w:r w:rsidR="00D7193B">
        <w:t>salva il valore delle variabili necessarie per</w:t>
      </w:r>
      <w:r w:rsidR="007E535D">
        <w:t xml:space="preserve"> comporre l’indirizzo da inviare alla macchina per la scrittura, distinguendo quindi in caso in cui l’indirizzo è all’interno o all’esterno di una WZ</w:t>
      </w:r>
      <w:r w:rsidR="00BE1415">
        <w:t>.</w:t>
      </w:r>
    </w:p>
    <w:p w14:paraId="784EA6B9" w14:textId="4B2CB6AA" w:rsidR="00535C61" w:rsidRDefault="00535C61" w:rsidP="00535C61">
      <w:pPr>
        <w:pStyle w:val="Heading2"/>
      </w:pPr>
      <w:bookmarkStart w:id="11" w:name="_Toc35023223"/>
      <w:r>
        <w:t>2.</w:t>
      </w:r>
      <w:r w:rsidR="00072E81">
        <w:t>8</w:t>
      </w:r>
      <w:r w:rsidR="004F2622">
        <w:t xml:space="preserve"> Enc</w:t>
      </w:r>
      <w:r w:rsidR="00A4649E">
        <w:t>_wrt</w:t>
      </w:r>
      <w:bookmarkEnd w:id="11"/>
    </w:p>
    <w:p w14:paraId="7FA55637" w14:textId="48CB069E" w:rsidR="00F5045F" w:rsidRDefault="004F2622" w:rsidP="00A4649E">
      <w:r>
        <w:t>Lo stato</w:t>
      </w:r>
      <w:r w:rsidR="007E535D">
        <w:t xml:space="preserve"> Enc_wrt è lo stato in cui scriviamo l’indirizzo codificato </w:t>
      </w:r>
      <w:r w:rsidR="00C840A9">
        <w:t>sulla memoria avendolo prima composto</w:t>
      </w:r>
      <w:r w:rsidR="008C4293">
        <w:t xml:space="preserve"> con i campi precedentemente calcolati.</w:t>
      </w:r>
    </w:p>
    <w:p w14:paraId="4F4C2A6E" w14:textId="42876A32" w:rsidR="006C5F22" w:rsidRDefault="006C5F22" w:rsidP="006C5F22">
      <w:pPr>
        <w:pStyle w:val="Heading2"/>
      </w:pPr>
      <w:bookmarkStart w:id="12" w:name="_Toc35023224"/>
      <w:r>
        <w:lastRenderedPageBreak/>
        <w:t>2.9 W</w:t>
      </w:r>
      <w:r w:rsidR="00497F9A">
        <w:t>ait_mem3</w:t>
      </w:r>
      <w:bookmarkEnd w:id="12"/>
    </w:p>
    <w:p w14:paraId="7EC45425" w14:textId="5844556F" w:rsidR="006C5F22" w:rsidRPr="006C5F22" w:rsidRDefault="00497F9A" w:rsidP="006C5F22">
      <w:r>
        <w:t>Lo stato</w:t>
      </w:r>
      <w:r w:rsidR="006F26B6" w:rsidRPr="006F26B6">
        <w:t xml:space="preserve"> </w:t>
      </w:r>
      <w:r w:rsidR="006F26B6">
        <w:t>Wait_mem3 è lo stato in cui aspettiamo che la memoria gestisca la nostra richiesta di scrittura dell’indirizzo da codificare.</w:t>
      </w:r>
    </w:p>
    <w:p w14:paraId="29F2496B" w14:textId="2633FC17" w:rsidR="00F5045F" w:rsidRDefault="00F5045F" w:rsidP="00F5045F">
      <w:pPr>
        <w:pStyle w:val="Heading2"/>
      </w:pPr>
      <w:bookmarkStart w:id="13" w:name="_Toc35023225"/>
      <w:r>
        <w:t>2.</w:t>
      </w:r>
      <w:r w:rsidR="006C5F22">
        <w:t>10</w:t>
      </w:r>
      <w:r w:rsidR="00744B10">
        <w:t xml:space="preserve"> </w:t>
      </w:r>
      <w:r w:rsidR="008903A3">
        <w:t>Done</w:t>
      </w:r>
      <w:bookmarkEnd w:id="13"/>
    </w:p>
    <w:p w14:paraId="3136CA28" w14:textId="0C02A6BA" w:rsidR="00F5045F" w:rsidRDefault="006F26B6" w:rsidP="00B907D2">
      <w:r>
        <w:t>Lo stato Done alza il segnale Done a 1 poiché la codifica è completata e siamo sicuri che la RAM abbia scritto tale valore</w:t>
      </w:r>
      <w:r w:rsidR="009E28C3">
        <w:t xml:space="preserve">, oltretutto restiamo in questo stato finché </w:t>
      </w:r>
      <w:r w:rsidR="007C6F3B">
        <w:t>i_start è alto, quando i_start viene portato basso</w:t>
      </w:r>
      <w:r w:rsidR="005E104A">
        <w:t xml:space="preserve"> allora </w:t>
      </w:r>
      <w:r w:rsidR="00F20DFE">
        <w:t>si abbassa o_done e si transisce su Wait1.</w:t>
      </w:r>
    </w:p>
    <w:p w14:paraId="16E9AB74" w14:textId="261D3621" w:rsidR="00F5045F" w:rsidRPr="00F5045F" w:rsidRDefault="00F5045F" w:rsidP="00F5045F">
      <w:pPr>
        <w:pStyle w:val="Heading2"/>
      </w:pPr>
      <w:bookmarkStart w:id="14" w:name="_Toc35023226"/>
      <w:r>
        <w:t>2.</w:t>
      </w:r>
      <w:r w:rsidR="006C5F22">
        <w:t>11</w:t>
      </w:r>
      <w:r w:rsidR="008903A3">
        <w:t xml:space="preserve"> Wait</w:t>
      </w:r>
      <w:r w:rsidR="00D17630">
        <w:t>1</w:t>
      </w:r>
      <w:bookmarkEnd w:id="14"/>
    </w:p>
    <w:p w14:paraId="2CF45304" w14:textId="08A3255F" w:rsidR="00D81678" w:rsidRDefault="004F2622" w:rsidP="00535C61">
      <w:r>
        <w:t>Lo stato</w:t>
      </w:r>
      <w:r w:rsidR="00B907D2">
        <w:t xml:space="preserve"> Wait1 aspetta che venga dato un segnale i_start alto per reiniziare la codifica dal caricamento dell’indirizzo da codificare poiché le </w:t>
      </w:r>
      <w:r w:rsidR="00F32C44">
        <w:t>WZ</w:t>
      </w:r>
      <w:r w:rsidR="00B907D2">
        <w:t xml:space="preserve"> sono già salvate.</w:t>
      </w:r>
    </w:p>
    <w:p w14:paraId="5F526959" w14:textId="77777777" w:rsidR="00823171" w:rsidRDefault="00823171">
      <w:pPr>
        <w:spacing w:after="160" w:line="259" w:lineRule="auto"/>
        <w:jc w:val="left"/>
        <w:rPr>
          <w:rFonts w:eastAsiaTheme="majorEastAsia" w:cstheme="majorBidi"/>
          <w:b/>
          <w:sz w:val="32"/>
          <w:szCs w:val="26"/>
        </w:rPr>
      </w:pPr>
      <w:r>
        <w:br w:type="page"/>
      </w:r>
    </w:p>
    <w:p w14:paraId="21228BD3" w14:textId="2631CB56" w:rsidR="00D81678" w:rsidRDefault="00D81678" w:rsidP="00D81678">
      <w:pPr>
        <w:pStyle w:val="Heading2"/>
      </w:pPr>
      <w:bookmarkStart w:id="15" w:name="_Toc35023227"/>
      <w:r>
        <w:lastRenderedPageBreak/>
        <w:t>2.12 Macchina a stati</w:t>
      </w:r>
      <w:bookmarkEnd w:id="15"/>
    </w:p>
    <w:p w14:paraId="48986710" w14:textId="365282E4" w:rsidR="00802BEC" w:rsidRPr="00802BEC" w:rsidRDefault="009732B5" w:rsidP="00802BEC">
      <w:r>
        <w:t>Si riporta il modello della macchina a stati utilizzato per lo sviluppo del progetto</w:t>
      </w:r>
      <w:r w:rsidR="00F32C44">
        <w:t>:</w:t>
      </w:r>
      <w:r w:rsidR="00F32C44">
        <w:rPr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609937BF" wp14:editId="74D75B75">
                <wp:simplePos x="0" y="0"/>
                <wp:positionH relativeFrom="column">
                  <wp:posOffset>-3810</wp:posOffset>
                </wp:positionH>
                <wp:positionV relativeFrom="paragraph">
                  <wp:posOffset>375920</wp:posOffset>
                </wp:positionV>
                <wp:extent cx="5467350" cy="7572375"/>
                <wp:effectExtent l="0" t="0" r="0" b="9525"/>
                <wp:wrapSquare wrapText="bothSides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Oval 3"/>
                        <wps:cNvSpPr/>
                        <wps:spPr>
                          <a:xfrm>
                            <a:off x="219077" y="371369"/>
                            <a:ext cx="1295398" cy="48582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000303" w14:textId="3A5FCF3C" w:rsidR="00C8325B" w:rsidRPr="00041775" w:rsidRDefault="00C8325B" w:rsidP="00C8325B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041775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IDLE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219076" y="1180477"/>
                            <a:ext cx="1295399" cy="486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BD8D27" w14:textId="0E27EA8C" w:rsidR="00C8325B" w:rsidRPr="00041775" w:rsidRDefault="00C95FFF" w:rsidP="00C8325B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041775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ASK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219077" y="2733479"/>
                            <a:ext cx="1295400" cy="486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647C2B" w14:textId="2B5BA42C" w:rsidR="00C8325B" w:rsidRPr="00041775" w:rsidRDefault="00C95FFF" w:rsidP="00C8325B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041775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SAVE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>
                          <a:stCxn id="3" idx="4"/>
                          <a:endCxn id="8" idx="0"/>
                        </wps:cNvCnPr>
                        <wps:spPr>
                          <a:xfrm>
                            <a:off x="866776" y="857198"/>
                            <a:ext cx="0" cy="32327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>
                          <a:stCxn id="8" idx="4"/>
                          <a:endCxn id="34" idx="0"/>
                        </wps:cNvCnPr>
                        <wps:spPr>
                          <a:xfrm>
                            <a:off x="866776" y="1666477"/>
                            <a:ext cx="1" cy="28570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Oval 11"/>
                        <wps:cNvSpPr/>
                        <wps:spPr>
                          <a:xfrm>
                            <a:off x="219077" y="3551982"/>
                            <a:ext cx="1295401" cy="486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75EDB8" w14:textId="48126734" w:rsidR="0078219D" w:rsidRPr="00041775" w:rsidRDefault="00C95FFF" w:rsidP="00C8325B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041775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ASK</w:t>
                              </w:r>
                              <w:r w:rsidR="00E02E03" w:rsidRPr="00041775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_</w:t>
                              </w:r>
                              <w:r w:rsidR="00556627" w:rsidRPr="00041775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ADDR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>
                          <a:stCxn id="9" idx="4"/>
                          <a:endCxn id="11" idx="0"/>
                        </wps:cNvCnPr>
                        <wps:spPr>
                          <a:xfrm>
                            <a:off x="866777" y="3219479"/>
                            <a:ext cx="1" cy="33250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ctor: Elbow 14"/>
                        <wps:cNvCnPr>
                          <a:stCxn id="9" idx="6"/>
                          <a:endCxn id="8" idx="6"/>
                        </wps:cNvCnPr>
                        <wps:spPr>
                          <a:xfrm flipH="1" flipV="1">
                            <a:off x="1514475" y="1423477"/>
                            <a:ext cx="2" cy="1553002"/>
                          </a:xfrm>
                          <a:prstGeom prst="bentConnector3">
                            <a:avLst>
                              <a:gd name="adj1" fmla="val -1143000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Oval 15"/>
                        <wps:cNvSpPr/>
                        <wps:spPr>
                          <a:xfrm>
                            <a:off x="219075" y="5122550"/>
                            <a:ext cx="1295399" cy="486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B1DA84" w14:textId="1BE36391" w:rsidR="0095215D" w:rsidRPr="00597648" w:rsidRDefault="00A01949" w:rsidP="00C8325B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597648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ANALIZE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>
                          <a:stCxn id="11" idx="4"/>
                          <a:endCxn id="38" idx="0"/>
                        </wps:cNvCnPr>
                        <wps:spPr>
                          <a:xfrm>
                            <a:off x="866778" y="4037982"/>
                            <a:ext cx="0" cy="3141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Oval 29"/>
                        <wps:cNvSpPr/>
                        <wps:spPr>
                          <a:xfrm>
                            <a:off x="219071" y="5929654"/>
                            <a:ext cx="1295399" cy="486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85F4C7" w14:textId="771C3B66" w:rsidR="00087C73" w:rsidRPr="00597648" w:rsidRDefault="00A01949" w:rsidP="00C8325B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597648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ENC</w:t>
                              </w:r>
                              <w:r w:rsidR="00A4649E" w:rsidRPr="00597648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_WRT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Arrow Connector 32"/>
                        <wps:cNvCnPr>
                          <a:stCxn id="15" idx="4"/>
                          <a:endCxn id="29" idx="0"/>
                        </wps:cNvCnPr>
                        <wps:spPr>
                          <a:xfrm flipH="1">
                            <a:off x="866771" y="5608550"/>
                            <a:ext cx="4" cy="32110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>
                          <a:stCxn id="39" idx="6"/>
                          <a:endCxn id="41" idx="2"/>
                        </wps:cNvCnPr>
                        <wps:spPr>
                          <a:xfrm>
                            <a:off x="1514470" y="6954779"/>
                            <a:ext cx="247646" cy="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Connector: Elbow 35"/>
                        <wps:cNvCnPr>
                          <a:stCxn id="42" idx="6"/>
                          <a:endCxn id="11" idx="6"/>
                        </wps:cNvCnPr>
                        <wps:spPr>
                          <a:xfrm flipH="1" flipV="1">
                            <a:off x="1514478" y="3794982"/>
                            <a:ext cx="3086088" cy="3161416"/>
                          </a:xfrm>
                          <a:prstGeom prst="bentConnector3">
                            <a:avLst>
                              <a:gd name="adj1" fmla="val -740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>
                          <a:endCxn id="3" idx="1"/>
                        </wps:cNvCnPr>
                        <wps:spPr>
                          <a:xfrm>
                            <a:off x="219075" y="199983"/>
                            <a:ext cx="189709" cy="24252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314324" y="85701"/>
                            <a:ext cx="933451" cy="2857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3EE8F0" w14:textId="5B8F408B" w:rsidR="008A5170" w:rsidRDefault="008A5170">
                              <w:r>
                                <w:t>rst</w:t>
                              </w:r>
                              <w:r w:rsidR="002C6FE4">
                                <w:t>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val 41"/>
                        <wps:cNvSpPr/>
                        <wps:spPr>
                          <a:xfrm>
                            <a:off x="1762116" y="6711848"/>
                            <a:ext cx="1295400" cy="486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5B9D8F" w14:textId="24341BC2" w:rsidR="00A01949" w:rsidRPr="00597648" w:rsidRDefault="00A01949" w:rsidP="00A01949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597648"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Oval 42"/>
                        <wps:cNvSpPr/>
                        <wps:spPr>
                          <a:xfrm>
                            <a:off x="3305166" y="6713398"/>
                            <a:ext cx="1295400" cy="486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233745" w14:textId="4700EBE8" w:rsidR="00A01949" w:rsidRPr="00597648" w:rsidRDefault="00A01949" w:rsidP="00A01949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597648"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WAIT</w:t>
                              </w:r>
                              <w:r w:rsidR="00D17630" w:rsidRPr="00597648"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Arrow Connector 43"/>
                        <wps:cNvCnPr>
                          <a:stCxn id="41" idx="6"/>
                          <a:endCxn id="42" idx="2"/>
                        </wps:cNvCnPr>
                        <wps:spPr>
                          <a:xfrm>
                            <a:off x="3057516" y="6954848"/>
                            <a:ext cx="247650" cy="15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866777" y="856852"/>
                            <a:ext cx="647702" cy="2857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D1E21E" w14:textId="53D0BC6F" w:rsidR="002C6FE4" w:rsidRDefault="002C6FE4">
                              <w:r>
                                <w:t>start=1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4533891" y="7093573"/>
                            <a:ext cx="647701" cy="2857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0F3F4F" w14:textId="77777777" w:rsidR="002C6FE4" w:rsidRDefault="002C6FE4">
                              <w:r>
                                <w:t>start=1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Connector: Elbow 47"/>
                        <wps:cNvCnPr>
                          <a:stCxn id="41" idx="7"/>
                          <a:endCxn id="41" idx="0"/>
                        </wps:cNvCnPr>
                        <wps:spPr>
                          <a:xfrm rot="16200000" flipV="1">
                            <a:off x="2603227" y="6518438"/>
                            <a:ext cx="71173" cy="457993"/>
                          </a:xfrm>
                          <a:prstGeom prst="bentConnector3">
                            <a:avLst>
                              <a:gd name="adj1" fmla="val 421189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Text Box 45"/>
                        <wps:cNvSpPr txBox="1"/>
                        <wps:spPr>
                          <a:xfrm>
                            <a:off x="2343142" y="6226059"/>
                            <a:ext cx="62865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153822" w14:textId="77777777" w:rsidR="004950ED" w:rsidRDefault="004950ED" w:rsidP="004950ED">
                              <w:pPr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start=1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5"/>
                        <wps:cNvSpPr txBox="1"/>
                        <wps:spPr>
                          <a:xfrm>
                            <a:off x="2867794" y="6970289"/>
                            <a:ext cx="761224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A0F758" w14:textId="0EE1E123" w:rsidR="004950ED" w:rsidRDefault="004950ED" w:rsidP="004950ED">
                              <w:pPr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start=0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Connector: Elbow 30"/>
                        <wps:cNvCnPr>
                          <a:stCxn id="42" idx="7"/>
                          <a:endCxn id="42" idx="0"/>
                        </wps:cNvCnPr>
                        <wps:spPr>
                          <a:xfrm rot="16200000" flipV="1">
                            <a:off x="4146277" y="6519988"/>
                            <a:ext cx="71173" cy="457993"/>
                          </a:xfrm>
                          <a:prstGeom prst="bentConnector3">
                            <a:avLst>
                              <a:gd name="adj1" fmla="val 421189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 Box 45"/>
                        <wps:cNvSpPr txBox="1"/>
                        <wps:spPr>
                          <a:xfrm>
                            <a:off x="3866167" y="6225254"/>
                            <a:ext cx="667724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B4C6AE" w14:textId="5162F967" w:rsidR="00E904DB" w:rsidRDefault="00E904DB" w:rsidP="00E904DB">
                              <w:pPr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start=0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219077" y="1952186"/>
                            <a:ext cx="1295399" cy="486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77C56A" w14:textId="544EBA2E" w:rsidR="00BD6FB4" w:rsidRPr="00041775" w:rsidRDefault="00041775" w:rsidP="00C8325B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041775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WAIT_MEM1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>
                          <a:stCxn id="34" idx="4"/>
                          <a:endCxn id="9" idx="0"/>
                        </wps:cNvCnPr>
                        <wps:spPr>
                          <a:xfrm>
                            <a:off x="866777" y="2438186"/>
                            <a:ext cx="0" cy="29529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Oval 38"/>
                        <wps:cNvSpPr/>
                        <wps:spPr>
                          <a:xfrm>
                            <a:off x="219077" y="4352082"/>
                            <a:ext cx="1295401" cy="486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1ED6FA" w14:textId="19876153" w:rsidR="00CE68CC" w:rsidRPr="00041775" w:rsidRDefault="00041775" w:rsidP="00C8325B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WAIT_MEM2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219071" y="6711779"/>
                            <a:ext cx="1295399" cy="486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54D3D5" w14:textId="1B096FCE" w:rsidR="00CE68CC" w:rsidRPr="00597648" w:rsidRDefault="00597648" w:rsidP="00C8325B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597648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WAIT_MEM</w:t>
                              </w:r>
                              <w:r w:rsidR="00F96C7A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Arrow Connector 18"/>
                        <wps:cNvCnPr>
                          <a:endCxn id="39" idx="0"/>
                        </wps:cNvCnPr>
                        <wps:spPr>
                          <a:xfrm>
                            <a:off x="866767" y="6425619"/>
                            <a:ext cx="4" cy="2856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>
                          <a:stCxn id="38" idx="4"/>
                          <a:endCxn id="15" idx="0"/>
                        </wps:cNvCnPr>
                        <wps:spPr>
                          <a:xfrm flipH="1">
                            <a:off x="866775" y="4838082"/>
                            <a:ext cx="3" cy="2844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Connector: Elbow 46"/>
                        <wps:cNvCnPr>
                          <a:stCxn id="3" idx="6"/>
                          <a:endCxn id="3" idx="7"/>
                        </wps:cNvCnPr>
                        <wps:spPr>
                          <a:xfrm flipH="1" flipV="1">
                            <a:off x="1324768" y="442517"/>
                            <a:ext cx="189707" cy="171767"/>
                          </a:xfrm>
                          <a:prstGeom prst="bentConnector4">
                            <a:avLst>
                              <a:gd name="adj1" fmla="val -65272"/>
                              <a:gd name="adj2" fmla="val 21905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 Box 44"/>
                        <wps:cNvSpPr txBox="1"/>
                        <wps:spPr>
                          <a:xfrm>
                            <a:off x="1618275" y="318034"/>
                            <a:ext cx="64770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7B7FF5" w14:textId="6E572927" w:rsidR="00AC254B" w:rsidRDefault="00AC254B" w:rsidP="00AC254B">
                              <w:pPr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start=0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609937BF" id="Canvas 1" o:spid="_x0000_s1026" editas="canvas" style="position:absolute;left:0;text-align:left;margin-left:-.3pt;margin-top:29.6pt;width:430.5pt;height:596.25pt;z-index:251658240" coordsize="54673,75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673;height:75723;visibility:visible;mso-wrap-style:square" filled="t">
                  <v:fill o:detectmouseclick="t"/>
                  <v:path o:connecttype="none"/>
                </v:shape>
                <v:oval id="Oval 3" o:spid="_x0000_s1028" style="position:absolute;left:2190;top:3713;width:12954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" fillcolor="white [3212]" strokecolor="black [3213]" strokeweight="1pt">
                  <v:stroke joinstyle="miter"/>
                  <v:textbox>
                    <w:txbxContent>
                      <w:p w14:paraId="7F000303" w14:textId="3A5FCF3C" w:rsidR="00C8325B" w:rsidRPr="00041775" w:rsidRDefault="00C8325B" w:rsidP="00C8325B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041775">
                          <w:rPr>
                            <w:color w:val="000000" w:themeColor="text1"/>
                            <w:sz w:val="18"/>
                            <w:szCs w:val="18"/>
                          </w:rPr>
                          <w:t>IDLE</w:t>
                        </w:r>
                      </w:p>
                    </w:txbxContent>
                  </v:textbox>
                </v:oval>
                <v:oval id="Oval 8" o:spid="_x0000_s1029" style="position:absolute;left:2190;top:11804;width:12954;height:4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" fillcolor="white [3212]" strokecolor="black [3213]" strokeweight="1pt">
                  <v:stroke joinstyle="miter"/>
                  <v:textbox>
                    <w:txbxContent>
                      <w:p w14:paraId="25BD8D27" w14:textId="0E27EA8C" w:rsidR="00C8325B" w:rsidRPr="00041775" w:rsidRDefault="00C95FFF" w:rsidP="00C8325B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041775">
                          <w:rPr>
                            <w:color w:val="000000" w:themeColor="text1"/>
                            <w:sz w:val="18"/>
                            <w:szCs w:val="18"/>
                          </w:rPr>
                          <w:t>ASK</w:t>
                        </w:r>
                      </w:p>
                    </w:txbxContent>
                  </v:textbox>
                </v:oval>
                <v:oval id="Oval 9" o:spid="_x0000_s1030" style="position:absolute;left:2190;top:27334;width:12954;height:4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" fillcolor="white [3212]" strokecolor="black [3213]" strokeweight="1pt">
                  <v:stroke joinstyle="miter"/>
                  <v:textbox>
                    <w:txbxContent>
                      <w:p w14:paraId="6E647C2B" w14:textId="2B5BA42C" w:rsidR="00C8325B" w:rsidRPr="00041775" w:rsidRDefault="00C95FFF" w:rsidP="00C8325B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041775">
                          <w:rPr>
                            <w:color w:val="000000" w:themeColor="text1"/>
                            <w:sz w:val="18"/>
                            <w:szCs w:val="18"/>
                          </w:rPr>
                          <w:t>SAVE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31" type="#_x0000_t32" style="position:absolute;left:8667;top:8571;width:0;height:32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" strokecolor="black [3213]" strokeweight=".5pt">
                  <v:stroke endarrow="block" joinstyle="miter"/>
                </v:shape>
                <v:shape id="Straight Arrow Connector 10" o:spid="_x0000_s1032" type="#_x0000_t32" style="position:absolute;left:8667;top:16664;width:0;height:28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" strokecolor="black [3213]" strokeweight=".5pt">
                  <v:stroke endarrow="block" joinstyle="miter"/>
                </v:shape>
                <v:oval id="Oval 11" o:spid="_x0000_s1033" style="position:absolute;left:2190;top:35519;width:12954;height:4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" fillcolor="white [3212]" strokecolor="black [3213]" strokeweight="1pt">
                  <v:stroke joinstyle="miter"/>
                  <v:textbox>
                    <w:txbxContent>
                      <w:p w14:paraId="7175EDB8" w14:textId="48126734" w:rsidR="0078219D" w:rsidRPr="00041775" w:rsidRDefault="00C95FFF" w:rsidP="00C8325B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041775">
                          <w:rPr>
                            <w:color w:val="000000" w:themeColor="text1"/>
                            <w:sz w:val="18"/>
                            <w:szCs w:val="18"/>
                          </w:rPr>
                          <w:t>ASK</w:t>
                        </w:r>
                        <w:r w:rsidR="00E02E03" w:rsidRPr="00041775">
                          <w:rPr>
                            <w:color w:val="000000" w:themeColor="text1"/>
                            <w:sz w:val="18"/>
                            <w:szCs w:val="18"/>
                          </w:rPr>
                          <w:t>_</w:t>
                        </w:r>
                        <w:r w:rsidR="00556627" w:rsidRPr="00041775">
                          <w:rPr>
                            <w:color w:val="000000" w:themeColor="text1"/>
                            <w:sz w:val="18"/>
                            <w:szCs w:val="18"/>
                          </w:rPr>
                          <w:t>ADDR</w:t>
                        </w:r>
                      </w:p>
                    </w:txbxContent>
                  </v:textbox>
                </v:oval>
                <v:shape id="Straight Arrow Connector 12" o:spid="_x0000_s1034" type="#_x0000_t32" style="position:absolute;left:8667;top:32194;width:0;height:33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" strokecolor="black [3213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14" o:spid="_x0000_s1035" type="#_x0000_t34" style="position:absolute;left:15144;top:14234;width:0;height:1553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" adj="-2147483648" strokecolor="black [3213]" strokeweight=".5pt">
                  <v:stroke endarrow="block"/>
                </v:shape>
                <v:oval id="Oval 15" o:spid="_x0000_s1036" style="position:absolute;left:2190;top:51225;width:12954;height:4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" fillcolor="white [3212]" strokecolor="black [3213]" strokeweight="1pt">
                  <v:stroke joinstyle="miter"/>
                  <v:textbox>
                    <w:txbxContent>
                      <w:p w14:paraId="2BB1DA84" w14:textId="1BE36391" w:rsidR="0095215D" w:rsidRPr="00597648" w:rsidRDefault="00A01949" w:rsidP="00C8325B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597648">
                          <w:rPr>
                            <w:color w:val="000000" w:themeColor="text1"/>
                            <w:sz w:val="18"/>
                            <w:szCs w:val="18"/>
                          </w:rPr>
                          <w:t>ANALIZE</w:t>
                        </w:r>
                      </w:p>
                    </w:txbxContent>
                  </v:textbox>
                </v:oval>
                <v:shape id="Straight Arrow Connector 16" o:spid="_x0000_s1037" type="#_x0000_t32" style="position:absolute;left:8667;top:40379;width:0;height:31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" strokecolor="black [3213]" strokeweight=".5pt">
                  <v:stroke endarrow="block" joinstyle="miter"/>
                </v:shape>
                <v:oval id="Oval 29" o:spid="_x0000_s1038" style="position:absolute;left:2190;top:59296;width:12954;height:4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14:paraId="2E85F4C7" w14:textId="771C3B66" w:rsidR="00087C73" w:rsidRPr="00597648" w:rsidRDefault="00A01949" w:rsidP="00C8325B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597648">
                          <w:rPr>
                            <w:color w:val="000000" w:themeColor="text1"/>
                            <w:sz w:val="18"/>
                            <w:szCs w:val="18"/>
                          </w:rPr>
                          <w:t>ENC</w:t>
                        </w:r>
                        <w:r w:rsidR="00A4649E" w:rsidRPr="00597648">
                          <w:rPr>
                            <w:color w:val="000000" w:themeColor="text1"/>
                            <w:sz w:val="18"/>
                            <w:szCs w:val="18"/>
                          </w:rPr>
                          <w:t>_WRT</w:t>
                        </w:r>
                      </w:p>
                    </w:txbxContent>
                  </v:textbox>
                </v:oval>
                <v:shape id="Straight Arrow Connector 32" o:spid="_x0000_s1039" type="#_x0000_t32" style="position:absolute;left:8667;top:56085;width:0;height:32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33" o:spid="_x0000_s1040" type="#_x0000_t32" style="position:absolute;left:15144;top:69547;width:247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" strokecolor="black [3213]" strokeweight=".5pt">
                  <v:stroke endarrow="block" joinstyle="miter"/>
                </v:shape>
                <v:shape id="Connector: Elbow 35" o:spid="_x0000_s1041" type="#_x0000_t34" style="position:absolute;left:15144;top:37949;width:30861;height:31614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" adj="-1600" strokecolor="black [3213]" strokeweight=".5pt">
                  <v:stroke endarrow="block"/>
                </v:shape>
                <v:shape id="Straight Arrow Connector 36" o:spid="_x0000_s1042" type="#_x0000_t32" style="position:absolute;left:2190;top:1999;width:1897;height:24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" strokecolor="black [3213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7" o:spid="_x0000_s1043" type="#_x0000_t202" style="position:absolute;left:3143;top:857;width:9334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14:paraId="213EE8F0" w14:textId="5B8F408B" w:rsidR="008A5170" w:rsidRDefault="008A5170">
                        <w:r>
                          <w:t>rst</w:t>
                        </w:r>
                        <w:r w:rsidR="002C6FE4">
                          <w:t>=1</w:t>
                        </w:r>
                      </w:p>
                    </w:txbxContent>
                  </v:textbox>
                </v:shape>
                <v:oval id="Oval 41" o:spid="_x0000_s1044" style="position:absolute;left:17621;top:67118;width:12954;height:4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" fillcolor="white [3212]" strokecolor="black [3213]" strokeweight="1pt">
                  <v:stroke joinstyle="miter"/>
                  <v:textbox>
                    <w:txbxContent>
                      <w:p w14:paraId="215B9D8F" w14:textId="24341BC2" w:rsidR="00A01949" w:rsidRPr="00597648" w:rsidRDefault="00A01949" w:rsidP="00A01949">
                        <w:pPr>
                          <w:jc w:val="center"/>
                          <w:rPr>
                            <w:sz w:val="22"/>
                          </w:rPr>
                        </w:pPr>
                        <w:r w:rsidRPr="00597648"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DONE</w:t>
                        </w:r>
                      </w:p>
                    </w:txbxContent>
                  </v:textbox>
                </v:oval>
                <v:oval id="Oval 42" o:spid="_x0000_s1045" style="position:absolute;left:33051;top:67133;width:12954;height:4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" fillcolor="white [3212]" strokecolor="black [3213]" strokeweight="1pt">
                  <v:stroke joinstyle="miter"/>
                  <v:textbox>
                    <w:txbxContent>
                      <w:p w14:paraId="3A233745" w14:textId="4700EBE8" w:rsidR="00A01949" w:rsidRPr="00597648" w:rsidRDefault="00A01949" w:rsidP="00A01949">
                        <w:pPr>
                          <w:jc w:val="center"/>
                          <w:rPr>
                            <w:sz w:val="22"/>
                          </w:rPr>
                        </w:pPr>
                        <w:r w:rsidRPr="00597648"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WAIT</w:t>
                        </w:r>
                        <w:r w:rsidR="00D17630" w:rsidRPr="00597648"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oval>
                <v:shape id="Straight Arrow Connector 43" o:spid="_x0000_s1046" type="#_x0000_t32" style="position:absolute;left:30575;top:69548;width:2476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" strokecolor="black [3213]" strokeweight=".5pt">
                  <v:stroke endarrow="block" joinstyle="miter"/>
                </v:shape>
                <v:shape id="Text Box 44" o:spid="_x0000_s1047" type="#_x0000_t202" style="position:absolute;left:8667;top:8568;width:647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14:paraId="67D1E21E" w14:textId="53D0BC6F" w:rsidR="002C6FE4" w:rsidRDefault="002C6FE4">
                        <w:r>
                          <w:t>start=1</w:t>
                        </w:r>
                      </w:p>
                    </w:txbxContent>
                  </v:textbox>
                </v:shape>
                <v:shape id="Text Box 45" o:spid="_x0000_s1048" type="#_x0000_t202" style="position:absolute;left:45338;top:70935;width:647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14:paraId="7C0F3F4F" w14:textId="77777777" w:rsidR="002C6FE4" w:rsidRDefault="002C6FE4">
                        <w:r>
                          <w:t>start=1</w:t>
                        </w:r>
                      </w:p>
                    </w:txbxContent>
                  </v:textbox>
                </v:shape>
                <v:shape id="Connector: Elbow 47" o:spid="_x0000_s1049" type="#_x0000_t34" style="position:absolute;left:26032;top:65184;width:712;height:4580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" adj="90977" strokecolor="black [3213]" strokeweight=".5pt">
                  <v:stroke endarrow="block"/>
                </v:shape>
                <v:shape id="Text Box 45" o:spid="_x0000_s1050" type="#_x0000_t202" style="position:absolute;left:23431;top:62260;width:6286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14:paraId="51153822" w14:textId="77777777" w:rsidR="004950ED" w:rsidRDefault="004950ED" w:rsidP="004950ED">
                        <w:pPr>
                          <w:rPr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start=1</w:t>
                        </w:r>
                      </w:p>
                    </w:txbxContent>
                  </v:textbox>
                </v:shape>
                <v:shape id="Text Box 45" o:spid="_x0000_s1051" type="#_x0000_t202" style="position:absolute;left:28677;top:69702;width:761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14:paraId="2FA0F758" w14:textId="0EE1E123" w:rsidR="004950ED" w:rsidRDefault="004950ED" w:rsidP="004950ED">
                        <w:pPr>
                          <w:rPr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start=0</w:t>
                        </w:r>
                      </w:p>
                    </w:txbxContent>
                  </v:textbox>
                </v:shape>
                <v:shape id="Connector: Elbow 30" o:spid="_x0000_s1052" type="#_x0000_t34" style="position:absolute;left:41462;top:65199;width:712;height:4580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" adj="90977" strokecolor="black [3213]" strokeweight=".5pt">
                  <v:stroke endarrow="block"/>
                </v:shape>
                <v:shape id="Text Box 45" o:spid="_x0000_s1053" type="#_x0000_t202" style="position:absolute;left:38661;top:62252;width:667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37B4C6AE" w14:textId="5162F967" w:rsidR="00E904DB" w:rsidRDefault="00E904DB" w:rsidP="00E904DB">
                        <w:pPr>
                          <w:rPr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start=0</w:t>
                        </w:r>
                      </w:p>
                    </w:txbxContent>
                  </v:textbox>
                </v:shape>
                <v:oval id="Oval 34" o:spid="_x0000_s1054" style="position:absolute;left:2190;top:19521;width:12954;height:4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14:paraId="2077C56A" w14:textId="544EBA2E" w:rsidR="00BD6FB4" w:rsidRPr="00041775" w:rsidRDefault="00041775" w:rsidP="00C8325B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041775">
                          <w:rPr>
                            <w:color w:val="000000" w:themeColor="text1"/>
                            <w:sz w:val="18"/>
                            <w:szCs w:val="18"/>
                          </w:rPr>
                          <w:t>WAIT_MEM1</w:t>
                        </w:r>
                      </w:p>
                    </w:txbxContent>
                  </v:textbox>
                </v:oval>
                <v:shape id="Straight Arrow Connector 13" o:spid="_x0000_s1055" type="#_x0000_t32" style="position:absolute;left:8667;top:24381;width:0;height:2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" strokecolor="black [3213]" strokeweight=".5pt">
                  <v:stroke endarrow="block" joinstyle="miter"/>
                </v:shape>
                <v:oval id="Oval 38" o:spid="_x0000_s1056" style="position:absolute;left:2190;top:43520;width:12954;height:4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" fillcolor="white [3212]" strokecolor="black [3213]" strokeweight="1pt">
                  <v:stroke joinstyle="miter"/>
                  <v:textbox>
                    <w:txbxContent>
                      <w:p w14:paraId="401ED6FA" w14:textId="19876153" w:rsidR="00CE68CC" w:rsidRPr="00041775" w:rsidRDefault="00041775" w:rsidP="00C8325B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WAIT_MEM2</w:t>
                        </w:r>
                      </w:p>
                    </w:txbxContent>
                  </v:textbox>
                </v:oval>
                <v:oval id="Oval 39" o:spid="_x0000_s1057" style="position:absolute;left:2190;top:67117;width:12954;height:4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14:paraId="1254D3D5" w14:textId="1B096FCE" w:rsidR="00CE68CC" w:rsidRPr="00597648" w:rsidRDefault="00597648" w:rsidP="00C8325B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597648">
                          <w:rPr>
                            <w:color w:val="000000" w:themeColor="text1"/>
                            <w:sz w:val="18"/>
                            <w:szCs w:val="18"/>
                          </w:rPr>
                          <w:t>WAIT_MEM</w:t>
                        </w:r>
                        <w:r w:rsidR="00F96C7A">
                          <w:rPr>
                            <w:color w:val="000000" w:themeColor="text1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oval>
                <v:shape id="Straight Arrow Connector 18" o:spid="_x0000_s1058" type="#_x0000_t32" style="position:absolute;left:8667;top:64256;width:0;height:28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" strokecolor="black [3213]" strokeweight=".5pt">
                  <v:stroke endarrow="block" joinstyle="miter"/>
                </v:shape>
                <v:shape id="Straight Arrow Connector 19" o:spid="_x0000_s1059" type="#_x0000_t32" style="position:absolute;left:8667;top:48380;width:0;height:28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" strokecolor="black [3213]" strokeweight=".5pt">
                  <v:stroke endarrow="block" joinstyle="miter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Connector: Elbow 46" o:spid="_x0000_s1060" type="#_x0000_t35" style="position:absolute;left:13247;top:4425;width:1897;height:1717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" adj="-14099,47316" strokecolor="black [3213]" strokeweight=".5pt">
                  <v:stroke endarrow="block"/>
                </v:shape>
                <v:shape id="Text Box 44" o:spid="_x0000_s1061" type="#_x0000_t202" style="position:absolute;left:16182;top:3180;width:647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14:paraId="197B7FF5" w14:textId="6E572927" w:rsidR="00AC254B" w:rsidRDefault="00AC254B" w:rsidP="00AC254B">
                        <w:pPr>
                          <w:rPr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start=0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706F4AAB" w14:textId="2FE33FCE" w:rsidR="00A946EE" w:rsidRPr="00A946EE" w:rsidRDefault="00A946EE">
      <w:pPr>
        <w:spacing w:after="160" w:line="259" w:lineRule="auto"/>
        <w:jc w:val="left"/>
      </w:pPr>
      <w:r w:rsidRPr="00A946EE">
        <w:br w:type="page"/>
      </w:r>
    </w:p>
    <w:p w14:paraId="3C138B0B" w14:textId="77168C39" w:rsidR="00A946EE" w:rsidRDefault="00705B6C" w:rsidP="00A946EE">
      <w:pPr>
        <w:pStyle w:val="Heading1"/>
      </w:pPr>
      <w:bookmarkStart w:id="16" w:name="_Toc35023228"/>
      <w:r>
        <w:lastRenderedPageBreak/>
        <w:t>Testing e risultati sperimentali</w:t>
      </w:r>
      <w:bookmarkEnd w:id="16"/>
    </w:p>
    <w:p w14:paraId="41DD7CD9" w14:textId="0BAFAEB1" w:rsidR="00705B6C" w:rsidRDefault="00705B6C" w:rsidP="00705B6C">
      <w:pPr>
        <w:pStyle w:val="Heading2"/>
      </w:pPr>
      <w:bookmarkStart w:id="17" w:name="_Toc35023229"/>
      <w:r>
        <w:t>3.1 Testing</w:t>
      </w:r>
      <w:bookmarkEnd w:id="17"/>
    </w:p>
    <w:p w14:paraId="49DFD709" w14:textId="144BC2EA" w:rsidR="008171D2" w:rsidRDefault="00CA77F8" w:rsidP="008171D2">
      <w:r>
        <w:t xml:space="preserve">Il componente </w:t>
      </w:r>
      <w:r w:rsidR="008171D2">
        <w:t xml:space="preserve">è stato sottoposto </w:t>
      </w:r>
      <w:r w:rsidR="008F4D83">
        <w:t xml:space="preserve">diversi testbench di due tipologie: </w:t>
      </w:r>
      <w:r w:rsidR="00577197">
        <w:t xml:space="preserve">correttezza della specifica e </w:t>
      </w:r>
      <w:r w:rsidR="006B78A2">
        <w:t xml:space="preserve">stabilità. Con i primi si è voluto verificare il corretto comportamento del componente si pre-sintesi e in post-sintesi, pertanto poiché </w:t>
      </w:r>
      <w:r w:rsidR="0009783E">
        <w:t>non particolarmente rilevanti non sono di seguito riportati ma ci si limita a</w:t>
      </w:r>
      <w:r w:rsidR="003D3C49">
        <w:t>d osservare che con i test effettuati si è verificato un corretto comportamento del componente.</w:t>
      </w:r>
      <w:r w:rsidR="008171D2">
        <w:t xml:space="preserve"> </w:t>
      </w:r>
      <w:r w:rsidR="00226732">
        <w:t xml:space="preserve">I secondi sono </w:t>
      </w:r>
      <w:r w:rsidR="00B948D3">
        <w:t>una serie di 9 test</w:t>
      </w:r>
      <w:r w:rsidR="00212072">
        <w:t xml:space="preserve"> dei quali si riportano i grafici di quelli ritenuti più importanti relativamente allo stress del componente</w:t>
      </w:r>
      <w:r w:rsidR="00145447">
        <w:t>.</w:t>
      </w:r>
    </w:p>
    <w:p w14:paraId="39814B12" w14:textId="27E8A18C" w:rsidR="00145447" w:rsidRDefault="00145447" w:rsidP="00145447">
      <w:pPr>
        <w:pStyle w:val="ListParagraph"/>
        <w:numPr>
          <w:ilvl w:val="0"/>
          <w:numId w:val="16"/>
        </w:numPr>
      </w:pPr>
      <w:r>
        <w:rPr>
          <w:b/>
          <w:bCs/>
        </w:rPr>
        <w:t>Reset asincroni</w:t>
      </w:r>
      <w:r>
        <w:t xml:space="preserve">: </w:t>
      </w:r>
      <w:r w:rsidR="00114373">
        <w:t>q</w:t>
      </w:r>
      <w:r>
        <w:t>uest</w:t>
      </w:r>
      <w:r w:rsidR="00AB52D2">
        <w:t>o</w:t>
      </w:r>
      <w:r>
        <w:t xml:space="preserve"> test si basa sul</w:t>
      </w:r>
      <w:r w:rsidR="003258FD">
        <w:t xml:space="preserve">la verifica del corretto comportamento del componente </w:t>
      </w:r>
      <w:r w:rsidR="00AF05C5">
        <w:t>a seguito di reset asincroni</w:t>
      </w:r>
      <w:r w:rsidR="00B61E68">
        <w:t xml:space="preserve"> forniti durante un’esecuzione</w:t>
      </w:r>
      <w:r w:rsidR="009607BA">
        <w:t xml:space="preserve">, i reset sono stati forniti </w:t>
      </w:r>
      <w:r w:rsidR="00AB53BE">
        <w:t>in diversi stati del componente per verificarne il corretto comportamento;</w:t>
      </w:r>
    </w:p>
    <w:p w14:paraId="783C3DB0" w14:textId="33DFB327" w:rsidR="00AB53BE" w:rsidRDefault="006D047B" w:rsidP="00AB53BE">
      <w:r>
        <w:rPr>
          <w:noProof/>
        </w:rPr>
        <w:drawing>
          <wp:inline distT="0" distB="0" distL="0" distR="0" wp14:anchorId="62813FB5" wp14:editId="0EE8C3C3">
            <wp:extent cx="5400040" cy="864870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utti_reset_pos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185C" w14:textId="77777777" w:rsidR="00114373" w:rsidRDefault="00114373" w:rsidP="00AB53BE"/>
    <w:p w14:paraId="0E8E3F27" w14:textId="065E070C" w:rsidR="005C2009" w:rsidRDefault="005C2009" w:rsidP="005C2009">
      <w:pPr>
        <w:pStyle w:val="ListParagraph"/>
        <w:numPr>
          <w:ilvl w:val="0"/>
          <w:numId w:val="16"/>
        </w:numPr>
      </w:pPr>
      <w:r>
        <w:rPr>
          <w:b/>
          <w:bCs/>
        </w:rPr>
        <w:t>Doppio start OUT-IN</w:t>
      </w:r>
      <w:r>
        <w:t>:</w:t>
      </w:r>
      <w:r w:rsidR="00114373">
        <w:t xml:space="preserve"> questo test si basa sulla verifica del corretto funzionamento del programma in seguito alla codifica di due indirizzi</w:t>
      </w:r>
      <w:r w:rsidR="00784FAD">
        <w:t xml:space="preserve"> (diversi)</w:t>
      </w:r>
      <w:r w:rsidR="00114373">
        <w:t xml:space="preserve"> fuori da WZ e successivamente dentro una WZ senza che venga dato alcun segnale di reset;</w:t>
      </w:r>
    </w:p>
    <w:p w14:paraId="32AF026C" w14:textId="77790B0F" w:rsidR="005C2009" w:rsidRDefault="005B094F" w:rsidP="005C2009">
      <w:r>
        <w:rPr>
          <w:noProof/>
        </w:rPr>
        <w:drawing>
          <wp:inline distT="0" distB="0" distL="0" distR="0" wp14:anchorId="34A7AC85" wp14:editId="6AA19BDD">
            <wp:extent cx="5400040" cy="1069340"/>
            <wp:effectExtent l="0" t="0" r="0" b="0"/>
            <wp:docPr id="17" name="Picture 17" descr="A picture containing indoor,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tart_doppio_outin_nochangeram_pos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A4026" w14:textId="77777777" w:rsidR="00114373" w:rsidRDefault="00114373" w:rsidP="005C2009"/>
    <w:p w14:paraId="27DA3A9A" w14:textId="5FCF4A30" w:rsidR="005B094F" w:rsidRDefault="005C646C" w:rsidP="00014608">
      <w:pPr>
        <w:pStyle w:val="ListParagraph"/>
        <w:numPr>
          <w:ilvl w:val="0"/>
          <w:numId w:val="16"/>
        </w:numPr>
      </w:pPr>
      <w:r>
        <w:rPr>
          <w:b/>
          <w:bCs/>
        </w:rPr>
        <w:t>Doppio start OUT-OUT</w:t>
      </w:r>
      <w:r>
        <w:t>:</w:t>
      </w:r>
      <w:r w:rsidR="00114373" w:rsidRPr="00114373">
        <w:t xml:space="preserve"> </w:t>
      </w:r>
      <w:r w:rsidR="006A06FF">
        <w:t>questo test ha la stessa idea del precedente</w:t>
      </w:r>
      <w:r w:rsidR="006A06FF">
        <w:t>, viene effettuata la codifica successiva di due indirizzi all’esterno delle WZ diversi;</w:t>
      </w:r>
    </w:p>
    <w:p w14:paraId="613535DF" w14:textId="63F902EA" w:rsidR="005C646C" w:rsidRDefault="005C646C" w:rsidP="00014608">
      <w:pPr>
        <w:pStyle w:val="ListParagraph"/>
        <w:numPr>
          <w:ilvl w:val="0"/>
          <w:numId w:val="16"/>
        </w:numPr>
      </w:pPr>
      <w:r>
        <w:rPr>
          <w:b/>
          <w:bCs/>
        </w:rPr>
        <w:t>Doppio start IN-OUT</w:t>
      </w:r>
      <w:r>
        <w:t>:</w:t>
      </w:r>
      <w:r w:rsidR="00114373" w:rsidRPr="00114373">
        <w:t xml:space="preserve"> </w:t>
      </w:r>
      <w:r w:rsidR="006A06FF">
        <w:t xml:space="preserve">questo test ha la stessa idea del precedente, </w:t>
      </w:r>
      <w:r w:rsidR="006A06FF">
        <w:t>prima viene effettuata la codifica di un indirizzo interno ad una WZ e successivamente uno esterno alle WZ;</w:t>
      </w:r>
    </w:p>
    <w:p w14:paraId="23430B7F" w14:textId="0076BE94" w:rsidR="005C646C" w:rsidRDefault="005C646C" w:rsidP="00014608">
      <w:pPr>
        <w:pStyle w:val="ListParagraph"/>
        <w:numPr>
          <w:ilvl w:val="0"/>
          <w:numId w:val="16"/>
        </w:numPr>
      </w:pPr>
      <w:r>
        <w:rPr>
          <w:b/>
          <w:bCs/>
        </w:rPr>
        <w:t>Doppio start IN-IN</w:t>
      </w:r>
      <w:r>
        <w:t>:</w:t>
      </w:r>
      <w:r w:rsidR="00114373" w:rsidRPr="00114373">
        <w:t xml:space="preserve"> </w:t>
      </w:r>
      <w:r w:rsidR="006A06FF">
        <w:t xml:space="preserve">questo test ha la stessa idea del precedente, viene effettuata la codifica successiva di due indirizzi </w:t>
      </w:r>
      <w:r w:rsidR="006A06FF">
        <w:t>all’interno</w:t>
      </w:r>
      <w:r w:rsidR="006A06FF">
        <w:t xml:space="preserve"> delle WZ diversi</w:t>
      </w:r>
      <w:r w:rsidR="004E556B">
        <w:t>;</w:t>
      </w:r>
    </w:p>
    <w:p w14:paraId="63ED766C" w14:textId="7230BD3C" w:rsidR="001E13E3" w:rsidRDefault="001E13E3" w:rsidP="001E13E3">
      <w:pPr>
        <w:spacing w:after="160" w:line="259" w:lineRule="auto"/>
        <w:jc w:val="left"/>
      </w:pPr>
      <w:r>
        <w:br w:type="page"/>
      </w:r>
    </w:p>
    <w:p w14:paraId="546584B5" w14:textId="7FEF5089" w:rsidR="005C646C" w:rsidRDefault="0027254C" w:rsidP="00014608">
      <w:pPr>
        <w:pStyle w:val="ListParagraph"/>
        <w:numPr>
          <w:ilvl w:val="0"/>
          <w:numId w:val="16"/>
        </w:numPr>
      </w:pPr>
      <w:r>
        <w:rPr>
          <w:b/>
          <w:bCs/>
        </w:rPr>
        <w:lastRenderedPageBreak/>
        <w:t>Reset</w:t>
      </w:r>
      <w:r w:rsidR="007A50A5">
        <w:rPr>
          <w:b/>
          <w:bCs/>
        </w:rPr>
        <w:t xml:space="preserve"> </w:t>
      </w:r>
      <w:r w:rsidR="00784FAD">
        <w:rPr>
          <w:b/>
          <w:bCs/>
        </w:rPr>
        <w:t>OUT-IN</w:t>
      </w:r>
      <w:r w:rsidR="007A50A5">
        <w:t>:</w:t>
      </w:r>
      <w:r w:rsidR="00FE1295">
        <w:t xml:space="preserve"> questo test si basa sulla verifica di un funzionamento del programma nel caso in cui a fine computazione venga dato un segnale di reset e quindi potrebbero essere cambiate tutte o parte delle WZ presenti nella memoria oltre all’indirizzo da codificare, </w:t>
      </w:r>
      <w:r w:rsidR="00613AB5">
        <w:t>prima viene effettuata una codifica c</w:t>
      </w:r>
      <w:r w:rsidR="006713E7">
        <w:t>on l’indirizzo all’esterno delle WZ e successivamente un test con un indirizzo (diverso) all’interno di una WZ:</w:t>
      </w:r>
    </w:p>
    <w:p w14:paraId="2AB75F9F" w14:textId="5E9B9BAF" w:rsidR="00784FAD" w:rsidRDefault="004E556B" w:rsidP="00784FAD">
      <w:r>
        <w:rPr>
          <w:noProof/>
        </w:rPr>
        <w:drawing>
          <wp:inline distT="0" distB="0" distL="0" distR="0" wp14:anchorId="12B06A82" wp14:editId="79B697DE">
            <wp:extent cx="5400040" cy="1030605"/>
            <wp:effectExtent l="0" t="0" r="0" b="0"/>
            <wp:docPr id="5" name="Picture 5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et_outin_pos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B621" w14:textId="77777777" w:rsidR="00784FAD" w:rsidRDefault="00784FAD" w:rsidP="00784FAD"/>
    <w:p w14:paraId="6DD834CD" w14:textId="53C5A0B6" w:rsidR="007A50A5" w:rsidRDefault="007A50A5" w:rsidP="00014608">
      <w:pPr>
        <w:pStyle w:val="ListParagraph"/>
        <w:numPr>
          <w:ilvl w:val="0"/>
          <w:numId w:val="16"/>
        </w:numPr>
      </w:pPr>
      <w:r>
        <w:rPr>
          <w:b/>
          <w:bCs/>
        </w:rPr>
        <w:t>Reset OUT-</w:t>
      </w:r>
      <w:r w:rsidR="00784FAD">
        <w:rPr>
          <w:b/>
          <w:bCs/>
        </w:rPr>
        <w:t>OUT</w:t>
      </w:r>
      <w:r>
        <w:t>:</w:t>
      </w:r>
      <w:r w:rsidR="005D5DB3" w:rsidRPr="005D5DB3">
        <w:t xml:space="preserve"> </w:t>
      </w:r>
      <w:r w:rsidR="00FC682F">
        <w:t>questo test ha la stessa idea del precedente</w:t>
      </w:r>
      <w:r w:rsidR="005D5DB3">
        <w:t xml:space="preserve">, </w:t>
      </w:r>
      <w:r w:rsidR="00565E47">
        <w:t xml:space="preserve">nelle codifiche viene effettuata la codifica di due indirizzi </w:t>
      </w:r>
      <w:r w:rsidR="00EF25A4">
        <w:t>(diversi) all’esterno</w:t>
      </w:r>
      <w:r w:rsidR="00565E47">
        <w:t xml:space="preserve"> dalle WZ</w:t>
      </w:r>
      <w:r w:rsidR="005D5DB3">
        <w:t>;</w:t>
      </w:r>
    </w:p>
    <w:p w14:paraId="33168245" w14:textId="3D51D52A" w:rsidR="007A50A5" w:rsidRDefault="007A50A5" w:rsidP="00014608">
      <w:pPr>
        <w:pStyle w:val="ListParagraph"/>
        <w:numPr>
          <w:ilvl w:val="0"/>
          <w:numId w:val="16"/>
        </w:numPr>
      </w:pPr>
      <w:r>
        <w:rPr>
          <w:b/>
          <w:bCs/>
        </w:rPr>
        <w:t>Reset IN</w:t>
      </w:r>
      <w:r w:rsidRPr="007A50A5">
        <w:rPr>
          <w:b/>
          <w:bCs/>
        </w:rPr>
        <w:t>-OUT</w:t>
      </w:r>
      <w:r>
        <w:t>:</w:t>
      </w:r>
      <w:r w:rsidR="005D5DB3" w:rsidRPr="005D5DB3">
        <w:t xml:space="preserve"> </w:t>
      </w:r>
      <w:r w:rsidR="00FC682F">
        <w:t>questo test ha la stessa idea del precedente</w:t>
      </w:r>
      <w:r w:rsidR="005D5DB3">
        <w:t>, prima viene effettuata una codifica con l’indirizzo all’</w:t>
      </w:r>
      <w:r w:rsidR="000A1ADA">
        <w:t>interno di una</w:t>
      </w:r>
      <w:r w:rsidR="005D5DB3">
        <w:t xml:space="preserve"> WZ e successivamente un test con un indirizzo all’</w:t>
      </w:r>
      <w:r w:rsidR="000A1ADA">
        <w:t>esterno</w:t>
      </w:r>
      <w:r w:rsidR="005D5DB3">
        <w:t xml:space="preserve"> di una WZ</w:t>
      </w:r>
      <w:r w:rsidR="005D5DB3">
        <w:t>;</w:t>
      </w:r>
    </w:p>
    <w:p w14:paraId="40C55F45" w14:textId="1E85D4A2" w:rsidR="007A50A5" w:rsidRDefault="007A50A5" w:rsidP="00014608">
      <w:pPr>
        <w:pStyle w:val="ListParagraph"/>
        <w:numPr>
          <w:ilvl w:val="0"/>
          <w:numId w:val="16"/>
        </w:numPr>
      </w:pPr>
      <w:r>
        <w:rPr>
          <w:b/>
          <w:bCs/>
        </w:rPr>
        <w:t>Reset IN</w:t>
      </w:r>
      <w:r w:rsidRPr="007A50A5">
        <w:rPr>
          <w:b/>
          <w:bCs/>
        </w:rPr>
        <w:t>-IN</w:t>
      </w:r>
      <w:r>
        <w:t>:</w:t>
      </w:r>
      <w:r w:rsidR="005D5DB3" w:rsidRPr="005D5DB3">
        <w:t xml:space="preserve"> </w:t>
      </w:r>
      <w:r w:rsidR="00FC682F">
        <w:t>questo test ha la stessa idea del precedente</w:t>
      </w:r>
      <w:r w:rsidR="005D5DB3">
        <w:t xml:space="preserve">, </w:t>
      </w:r>
      <w:r w:rsidR="000A1ADA">
        <w:t>nelle codifiche viene effettuata la codifica di due</w:t>
      </w:r>
      <w:r w:rsidR="00EF25A4">
        <w:t xml:space="preserve"> indirizzi (diversi)</w:t>
      </w:r>
      <w:r w:rsidR="000A1ADA">
        <w:t xml:space="preserve"> </w:t>
      </w:r>
      <w:r w:rsidR="00EF25A4">
        <w:t>all’</w:t>
      </w:r>
      <w:r w:rsidR="00A25C99">
        <w:t>interno</w:t>
      </w:r>
      <w:r w:rsidR="000A1ADA">
        <w:t xml:space="preserve"> dalle WZ</w:t>
      </w:r>
      <w:r w:rsidR="005D5DB3">
        <w:t>.</w:t>
      </w:r>
    </w:p>
    <w:p w14:paraId="370E6D5B" w14:textId="02DAC774" w:rsidR="00705B6C" w:rsidRPr="00705B6C" w:rsidRDefault="00705B6C" w:rsidP="00705B6C">
      <w:pPr>
        <w:pStyle w:val="Heading2"/>
      </w:pPr>
      <w:bookmarkStart w:id="18" w:name="_Toc35023230"/>
      <w:r>
        <w:t>3.2 Risultati sperimentali</w:t>
      </w:r>
      <w:bookmarkEnd w:id="18"/>
    </w:p>
    <w:p w14:paraId="46BCC412" w14:textId="7B8A6ABF" w:rsidR="00705B6C" w:rsidRDefault="00763465" w:rsidP="00EB1907">
      <w:r>
        <w:t xml:space="preserve">La sintesi </w:t>
      </w:r>
      <w:r w:rsidR="003970C2">
        <w:t xml:space="preserve">effettuata con VIVADO </w:t>
      </w:r>
      <w:r>
        <w:t>del componente</w:t>
      </w:r>
      <w:r w:rsidR="009655DC">
        <w:t xml:space="preserve"> descritto al punto precedente</w:t>
      </w:r>
      <w:r w:rsidR="003970C2">
        <w:t xml:space="preserve"> realizzato in linguaggio VHDL porta </w:t>
      </w:r>
      <w:r w:rsidR="001229E6">
        <w:t xml:space="preserve">ad una rete avente 117 Flip Flop e 130 LUT, </w:t>
      </w:r>
      <w:r w:rsidR="00C63DBD">
        <w:t xml:space="preserve">i Flip Flop sono dati dall’utilizzo di diversi registri di cui </w:t>
      </w:r>
      <w:r w:rsidR="00560218">
        <w:t xml:space="preserve">uno a 16 bit e gli altri suddivisi in registri da 8 bit, 4 bit, 3 bit e 1 bit. Questi registri </w:t>
      </w:r>
      <w:r w:rsidR="00CA6556">
        <w:t>sono quelli che abbiamo utilizzato per mantenere</w:t>
      </w:r>
      <w:r w:rsidR="00EC015D">
        <w:t xml:space="preserve"> lo stato delle WZ e per salvare gli altri valori da dare alle costanti che utilizziamo nel nostro progetto.</w:t>
      </w:r>
    </w:p>
    <w:p w14:paraId="1E1DA367" w14:textId="7086BBB5" w:rsidR="00A946EE" w:rsidRDefault="00A946EE">
      <w:pPr>
        <w:spacing w:after="160" w:line="259" w:lineRule="auto"/>
        <w:jc w:val="left"/>
      </w:pPr>
      <w:r>
        <w:br w:type="page"/>
      </w:r>
    </w:p>
    <w:p w14:paraId="7BDBF2A1" w14:textId="36401125" w:rsidR="00A946EE" w:rsidRDefault="00A946EE" w:rsidP="00A946EE">
      <w:pPr>
        <w:pStyle w:val="Heading1"/>
      </w:pPr>
      <w:bookmarkStart w:id="19" w:name="_Toc35023231"/>
      <w:r>
        <w:lastRenderedPageBreak/>
        <w:t>Conclusione</w:t>
      </w:r>
      <w:bookmarkEnd w:id="19"/>
    </w:p>
    <w:p w14:paraId="52DE792E" w14:textId="39BAAF0A" w:rsidR="00A946EE" w:rsidRPr="00A946EE" w:rsidRDefault="00272334" w:rsidP="00A946EE">
      <w:r>
        <w:t xml:space="preserve">Siccome i test che sono stati effettuati hanno ottenuto un risultato positivo sia in pre-sintesi che in post-sintesi funzionale possiamo </w:t>
      </w:r>
      <w:r w:rsidR="00495D36">
        <w:t>dedurre con un buon livello di certezza che il componente sia esente da errori progettuali</w:t>
      </w:r>
      <w:r w:rsidR="004072AD">
        <w:t xml:space="preserve">. Abbiamo verificato che il componente funzioni anche per valori inferiori </w:t>
      </w:r>
      <w:r w:rsidR="00BD24F1">
        <w:t>a 100ns del clock per avere un margine di sicurezza migliore</w:t>
      </w:r>
      <w:r w:rsidR="00F57EBE">
        <w:t xml:space="preserve"> del componente.</w:t>
      </w:r>
      <w:r w:rsidR="00B42C74">
        <w:t xml:space="preserve"> Per quanto riguarda gli obiettivi che ci siamo posti</w:t>
      </w:r>
      <w:r w:rsidR="000C0960">
        <w:t xml:space="preserve"> possiamo ritenere che la progettazione sia stata </w:t>
      </w:r>
      <w:r w:rsidR="00DC6D43">
        <w:t xml:space="preserve">efficace, possiamo osservare dai testbench come la codifica di un indirizzo </w:t>
      </w:r>
      <w:r w:rsidR="00AE7771">
        <w:t xml:space="preserve">successivamente ad un’altra codifica (quindi avendo già in memoria le WZ) </w:t>
      </w:r>
      <w:r w:rsidR="006D3D77">
        <w:t>richieda molto meno tempo rispetto a dover caricare gli indirizzi in memoria, favorendo quindi una esecuzione più veloce a discapito</w:t>
      </w:r>
      <w:r w:rsidR="00E37581">
        <w:t xml:space="preserve"> della memoria utilizzata piuttosto che un componente utilizzante poca memoria a discapito della velocità di codifica degli indirizzi.</w:t>
      </w:r>
      <w:bookmarkStart w:id="20" w:name="_GoBack"/>
      <w:bookmarkEnd w:id="20"/>
    </w:p>
    <w:sectPr w:rsidR="00A946EE" w:rsidRPr="00A946EE" w:rsidSect="00A946EE">
      <w:headerReference w:type="default" r:id="rId13"/>
      <w:pgSz w:w="11906" w:h="16838" w:code="9"/>
      <w:pgMar w:top="1418" w:right="1701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244661" w14:textId="77777777" w:rsidR="002D5B4D" w:rsidRDefault="002D5B4D" w:rsidP="00C83421">
      <w:pPr>
        <w:spacing w:line="240" w:lineRule="auto"/>
      </w:pPr>
      <w:r>
        <w:separator/>
      </w:r>
    </w:p>
  </w:endnote>
  <w:endnote w:type="continuationSeparator" w:id="0">
    <w:p w14:paraId="2E8E469F" w14:textId="77777777" w:rsidR="002D5B4D" w:rsidRDefault="002D5B4D" w:rsidP="00C834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 Garamond">
    <w:panose1 w:val="00000500000000000000"/>
    <w:charset w:val="00"/>
    <w:family w:val="auto"/>
    <w:pitch w:val="variable"/>
    <w:sig w:usb0="E00002FF" w:usb1="020004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4015B0" w14:textId="77777777" w:rsidR="002D5B4D" w:rsidRDefault="002D5B4D" w:rsidP="00C83421">
      <w:pPr>
        <w:spacing w:line="240" w:lineRule="auto"/>
      </w:pPr>
      <w:r>
        <w:separator/>
      </w:r>
    </w:p>
  </w:footnote>
  <w:footnote w:type="continuationSeparator" w:id="0">
    <w:p w14:paraId="4885B2FF" w14:textId="77777777" w:rsidR="002D5B4D" w:rsidRDefault="002D5B4D" w:rsidP="00C834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7590563"/>
      <w:docPartObj>
        <w:docPartGallery w:val="Page Numbers (Top of Page)"/>
        <w:docPartUnique/>
      </w:docPartObj>
    </w:sdtPr>
    <w:sdtEndPr/>
    <w:sdtContent>
      <w:p w14:paraId="355E0366" w14:textId="3870AF01" w:rsidR="00C83421" w:rsidRPr="00C11BA7" w:rsidRDefault="000B22B0">
        <w:pPr>
          <w:pStyle w:val="Header"/>
          <w:jc w:val="right"/>
          <w:rPr>
            <w:lang w:val="en-GB"/>
          </w:rPr>
        </w:pPr>
        <w:r>
          <w:rPr>
            <w:noProof/>
          </w:rPr>
          <w:fldChar w:fldCharType="begin"/>
        </w:r>
        <w:r>
          <w:rPr>
            <w:noProof/>
          </w:rPr>
          <w:instrText>STYLEREF  "Heading 1"</w:instrText>
        </w:r>
        <w:r>
          <w:rPr>
            <w:noProof/>
          </w:rPr>
          <w:fldChar w:fldCharType="separate"/>
        </w:r>
        <w:r w:rsidR="00E37581">
          <w:rPr>
            <w:noProof/>
          </w:rPr>
          <w:t>Conclusione</w:t>
        </w:r>
        <w:r>
          <w:rPr>
            <w:noProof/>
          </w:rPr>
          <w:fldChar w:fldCharType="end"/>
        </w:r>
        <w:r w:rsidR="00172FD0" w:rsidRPr="00172FD0">
          <w:rPr>
            <w:lang w:val="en-GB"/>
          </w:rPr>
          <w:t xml:space="preserve">  </w:t>
        </w:r>
        <w:r w:rsidR="00172FD0" w:rsidRPr="00C11BA7">
          <w:rPr>
            <w:lang w:val="en-GB"/>
          </w:rPr>
          <w:t xml:space="preserve">-  </w:t>
        </w:r>
        <w:r w:rsidR="00C83421">
          <w:fldChar w:fldCharType="begin"/>
        </w:r>
        <w:r w:rsidR="00C83421" w:rsidRPr="00C11BA7">
          <w:rPr>
            <w:lang w:val="en-GB"/>
          </w:rPr>
          <w:instrText>PAGE</w:instrText>
        </w:r>
        <w:r w:rsidR="00C83421">
          <w:fldChar w:fldCharType="separate"/>
        </w:r>
        <w:r w:rsidR="00C83421" w:rsidRPr="00C11BA7">
          <w:rPr>
            <w:lang w:val="en-GB"/>
          </w:rPr>
          <w:t>2</w:t>
        </w:r>
        <w:r w:rsidR="00C83421">
          <w:fldChar w:fldCharType="end"/>
        </w:r>
      </w:p>
    </w:sdtContent>
  </w:sdt>
  <w:p w14:paraId="72B52237" w14:textId="78A1EBA6" w:rsidR="00C83421" w:rsidRPr="00C11BA7" w:rsidRDefault="00A946EE">
    <w:pPr>
      <w:pStyle w:val="Header"/>
      <w:rPr>
        <w:lang w:val="en-G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F3C566B" wp14:editId="38D77F09">
              <wp:simplePos x="0" y="0"/>
              <wp:positionH relativeFrom="margin">
                <wp:align>left</wp:align>
              </wp:positionH>
              <wp:positionV relativeFrom="paragraph">
                <wp:posOffset>55880</wp:posOffset>
              </wp:positionV>
              <wp:extent cx="546735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673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9FEF0FF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4.4pt" to="430.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" strokecolor="black [3213]" strokeweight=".5pt">
              <v:stroke joinstyle="miter"/>
              <w10:wrap anchorx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7244804"/>
      <w:docPartObj>
        <w:docPartGallery w:val="Page Numbers (Top of Page)"/>
        <w:docPartUnique/>
      </w:docPartObj>
    </w:sdtPr>
    <w:sdtEndPr/>
    <w:sdtContent>
      <w:p w14:paraId="3DCD5D60" w14:textId="3A2F742E" w:rsidR="00C83421" w:rsidRDefault="00C83421">
        <w:pPr>
          <w:pStyle w:val="Header"/>
        </w:pPr>
        <w:r>
          <w:fldChar w:fldCharType="begin"/>
        </w:r>
        <w:r>
          <w:instrText>PAGE</w:instrText>
        </w:r>
        <w:r>
          <w:fldChar w:fldCharType="separate"/>
        </w:r>
        <w:r>
          <w:t>2</w:t>
        </w:r>
        <w:r>
          <w:fldChar w:fldCharType="end"/>
        </w:r>
        <w:r w:rsidR="00172FD0">
          <w:t xml:space="preserve">  -  </w:t>
        </w:r>
        <w:r w:rsidR="002509A5">
          <w:rPr>
            <w:noProof/>
          </w:rPr>
          <w:fldChar w:fldCharType="begin"/>
        </w:r>
        <w:r w:rsidR="002509A5">
          <w:rPr>
            <w:noProof/>
          </w:rPr>
          <w:instrText>STYLEREF  "</w:instrText>
        </w:r>
        <w:r w:rsidR="00335A83">
          <w:rPr>
            <w:noProof/>
          </w:rPr>
          <w:instrText>Capitolo</w:instrText>
        </w:r>
        <w:r w:rsidR="002509A5">
          <w:rPr>
            <w:noProof/>
          </w:rPr>
          <w:instrText>"</w:instrText>
        </w:r>
        <w:r w:rsidR="002509A5">
          <w:rPr>
            <w:noProof/>
          </w:rPr>
          <w:fldChar w:fldCharType="separate"/>
        </w:r>
        <w:r w:rsidR="001C74EA">
          <w:rPr>
            <w:noProof/>
          </w:rPr>
          <w:t>Indice</w:t>
        </w:r>
        <w:r w:rsidR="002509A5">
          <w:rPr>
            <w:noProof/>
          </w:rPr>
          <w:fldChar w:fldCharType="end"/>
        </w:r>
        <w:r w:rsidR="00377F66">
          <w:tab/>
        </w:r>
        <w:r w:rsidR="00377F66">
          <w:tab/>
        </w:r>
      </w:p>
    </w:sdtContent>
  </w:sdt>
  <w:p w14:paraId="0A8404BE" w14:textId="7DE8D91A" w:rsidR="00C83421" w:rsidRDefault="00A946E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17F357" wp14:editId="2ACFCF6C">
              <wp:simplePos x="0" y="0"/>
              <wp:positionH relativeFrom="margin">
                <wp:align>left</wp:align>
              </wp:positionH>
              <wp:positionV relativeFrom="paragraph">
                <wp:posOffset>57785</wp:posOffset>
              </wp:positionV>
              <wp:extent cx="5467350" cy="0"/>
              <wp:effectExtent l="0" t="0" r="0" b="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673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33C9633" id="Straight Connector 7" o:spid="_x0000_s1026" style="position:absolute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4.55pt" to="430.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" strokecolor="black [3213]" strokeweight=".5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3467244"/>
      <w:docPartObj>
        <w:docPartGallery w:val="Page Numbers (Top of Page)"/>
        <w:docPartUnique/>
      </w:docPartObj>
    </w:sdtPr>
    <w:sdtEndPr/>
    <w:sdtContent>
      <w:p w14:paraId="174F061A" w14:textId="12633B08" w:rsidR="00F4550E" w:rsidRDefault="00F4550E">
        <w:pPr>
          <w:pStyle w:val="Header"/>
        </w:pPr>
        <w:r>
          <w:fldChar w:fldCharType="begin"/>
        </w:r>
        <w:r>
          <w:instrText>PAGE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 -  </w:t>
        </w:r>
        <w:r>
          <w:rPr>
            <w:noProof/>
          </w:rPr>
          <w:fldChar w:fldCharType="begin"/>
        </w:r>
        <w:r>
          <w:rPr>
            <w:noProof/>
          </w:rPr>
          <w:instrText>STYLEREF  "Heading 1"</w:instrText>
        </w:r>
        <w:r>
          <w:rPr>
            <w:noProof/>
          </w:rPr>
          <w:fldChar w:fldCharType="separate"/>
        </w:r>
        <w:r w:rsidR="00E37581">
          <w:rPr>
            <w:noProof/>
          </w:rPr>
          <w:t>Testing e risultati sperimentali</w:t>
        </w:r>
        <w:r>
          <w:rPr>
            <w:noProof/>
          </w:rPr>
          <w:fldChar w:fldCharType="end"/>
        </w:r>
        <w:r>
          <w:tab/>
        </w:r>
        <w:r>
          <w:tab/>
        </w:r>
      </w:p>
    </w:sdtContent>
  </w:sdt>
  <w:p w14:paraId="4DA9C9D8" w14:textId="77777777" w:rsidR="00F4550E" w:rsidRDefault="00F4550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5B1385E" wp14:editId="7ACC19E7">
              <wp:simplePos x="0" y="0"/>
              <wp:positionH relativeFrom="margin">
                <wp:align>left</wp:align>
              </wp:positionH>
              <wp:positionV relativeFrom="paragraph">
                <wp:posOffset>57785</wp:posOffset>
              </wp:positionV>
              <wp:extent cx="546735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673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D1AFEEF" id="Straight Connector 20" o:spid="_x0000_s1026" style="position:absolute;z-index:2516654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4.55pt" to="430.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" strokecolor="black [3213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2F88A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142A5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FBC13A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C7880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0AEFC4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30D5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888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65828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CEE77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96AA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224439"/>
    <w:multiLevelType w:val="hybridMultilevel"/>
    <w:tmpl w:val="74C4E76A"/>
    <w:lvl w:ilvl="0" w:tplc="A918756E">
      <w:start w:val="1"/>
      <w:numFmt w:val="decimal"/>
      <w:pStyle w:val="Code"/>
      <w:lvlText w:val="%1"/>
      <w:lvlJc w:val="left"/>
      <w:pPr>
        <w:ind w:left="927" w:hanging="360"/>
      </w:pPr>
      <w:rPr>
        <w:rFonts w:ascii="EB Garamond" w:hAnsi="EB Garamond" w:hint="default"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40EF4C2A"/>
    <w:multiLevelType w:val="hybridMultilevel"/>
    <w:tmpl w:val="CBF637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  <w:lvlOverride w:ilvl="0">
      <w:startOverride w:val="1"/>
    </w:lvlOverride>
  </w:num>
  <w:num w:numId="13">
    <w:abstractNumId w:val="10"/>
    <w:lvlOverride w:ilvl="0">
      <w:startOverride w:val="1"/>
    </w:lvlOverride>
  </w:num>
  <w:num w:numId="14">
    <w:abstractNumId w:val="10"/>
    <w:lvlOverride w:ilvl="0">
      <w:startOverride w:val="1"/>
    </w:lvlOverride>
  </w:num>
  <w:num w:numId="15">
    <w:abstractNumId w:val="10"/>
    <w:lvlOverride w:ilvl="0">
      <w:startOverride w:val="1"/>
    </w:lvlOverride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283"/>
  <w:evenAndOddHeaders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6EE"/>
    <w:rsid w:val="00014608"/>
    <w:rsid w:val="00041775"/>
    <w:rsid w:val="00044997"/>
    <w:rsid w:val="000454F5"/>
    <w:rsid w:val="00047E28"/>
    <w:rsid w:val="00053E30"/>
    <w:rsid w:val="000679E6"/>
    <w:rsid w:val="00072E81"/>
    <w:rsid w:val="00087C73"/>
    <w:rsid w:val="0009783E"/>
    <w:rsid w:val="000A1308"/>
    <w:rsid w:val="000A1ADA"/>
    <w:rsid w:val="000B22B0"/>
    <w:rsid w:val="000B6148"/>
    <w:rsid w:val="000C0960"/>
    <w:rsid w:val="000E2998"/>
    <w:rsid w:val="000E5BC6"/>
    <w:rsid w:val="001053DD"/>
    <w:rsid w:val="00114373"/>
    <w:rsid w:val="001144EF"/>
    <w:rsid w:val="001229E6"/>
    <w:rsid w:val="00131C9A"/>
    <w:rsid w:val="00145447"/>
    <w:rsid w:val="00153FA6"/>
    <w:rsid w:val="00162E6A"/>
    <w:rsid w:val="00165293"/>
    <w:rsid w:val="00172FD0"/>
    <w:rsid w:val="001B106B"/>
    <w:rsid w:val="001C74EA"/>
    <w:rsid w:val="001D6860"/>
    <w:rsid w:val="001E13E3"/>
    <w:rsid w:val="001E40A8"/>
    <w:rsid w:val="001E5877"/>
    <w:rsid w:val="001F32BB"/>
    <w:rsid w:val="00212072"/>
    <w:rsid w:val="0021483F"/>
    <w:rsid w:val="00226732"/>
    <w:rsid w:val="002461E8"/>
    <w:rsid w:val="00247F7C"/>
    <w:rsid w:val="002509A5"/>
    <w:rsid w:val="0026245E"/>
    <w:rsid w:val="00272334"/>
    <w:rsid w:val="0027254C"/>
    <w:rsid w:val="00275FA2"/>
    <w:rsid w:val="0029190C"/>
    <w:rsid w:val="00296E28"/>
    <w:rsid w:val="002A0472"/>
    <w:rsid w:val="002A29AB"/>
    <w:rsid w:val="002B3CAD"/>
    <w:rsid w:val="002B6E35"/>
    <w:rsid w:val="002C6FE4"/>
    <w:rsid w:val="002D201A"/>
    <w:rsid w:val="002D5B4D"/>
    <w:rsid w:val="002D5B64"/>
    <w:rsid w:val="002E455D"/>
    <w:rsid w:val="002F4412"/>
    <w:rsid w:val="002F6CA2"/>
    <w:rsid w:val="00301DF1"/>
    <w:rsid w:val="00302D51"/>
    <w:rsid w:val="0031322F"/>
    <w:rsid w:val="003258FD"/>
    <w:rsid w:val="00326D9B"/>
    <w:rsid w:val="003349E0"/>
    <w:rsid w:val="00335A83"/>
    <w:rsid w:val="00345248"/>
    <w:rsid w:val="00345C63"/>
    <w:rsid w:val="0035373C"/>
    <w:rsid w:val="00355BF2"/>
    <w:rsid w:val="00377F66"/>
    <w:rsid w:val="003970C2"/>
    <w:rsid w:val="003A5FBE"/>
    <w:rsid w:val="003A6BA1"/>
    <w:rsid w:val="003B6145"/>
    <w:rsid w:val="003C7021"/>
    <w:rsid w:val="003D3BD1"/>
    <w:rsid w:val="003D3C49"/>
    <w:rsid w:val="003E2E5D"/>
    <w:rsid w:val="003F155F"/>
    <w:rsid w:val="003F7450"/>
    <w:rsid w:val="004072AD"/>
    <w:rsid w:val="00412FFF"/>
    <w:rsid w:val="0041487D"/>
    <w:rsid w:val="004755A1"/>
    <w:rsid w:val="00484644"/>
    <w:rsid w:val="004950ED"/>
    <w:rsid w:val="00495D36"/>
    <w:rsid w:val="00497F9A"/>
    <w:rsid w:val="004D62DD"/>
    <w:rsid w:val="004E556B"/>
    <w:rsid w:val="004F2622"/>
    <w:rsid w:val="005032A4"/>
    <w:rsid w:val="00525356"/>
    <w:rsid w:val="005300CF"/>
    <w:rsid w:val="00535C61"/>
    <w:rsid w:val="00556627"/>
    <w:rsid w:val="00560218"/>
    <w:rsid w:val="00562CD8"/>
    <w:rsid w:val="00565E47"/>
    <w:rsid w:val="00577197"/>
    <w:rsid w:val="005909AB"/>
    <w:rsid w:val="00597648"/>
    <w:rsid w:val="005A70B5"/>
    <w:rsid w:val="005B094F"/>
    <w:rsid w:val="005C0A40"/>
    <w:rsid w:val="005C2009"/>
    <w:rsid w:val="005C3E2C"/>
    <w:rsid w:val="005C646C"/>
    <w:rsid w:val="005D5DB3"/>
    <w:rsid w:val="005E104A"/>
    <w:rsid w:val="006029DA"/>
    <w:rsid w:val="00613AB5"/>
    <w:rsid w:val="006215F0"/>
    <w:rsid w:val="00632281"/>
    <w:rsid w:val="006601E2"/>
    <w:rsid w:val="00660BCC"/>
    <w:rsid w:val="006713E7"/>
    <w:rsid w:val="0067410B"/>
    <w:rsid w:val="00680CFB"/>
    <w:rsid w:val="00691CE6"/>
    <w:rsid w:val="0069445F"/>
    <w:rsid w:val="006A06FF"/>
    <w:rsid w:val="006A1374"/>
    <w:rsid w:val="006A1A45"/>
    <w:rsid w:val="006A3C35"/>
    <w:rsid w:val="006A6541"/>
    <w:rsid w:val="006A7A9E"/>
    <w:rsid w:val="006B3CAB"/>
    <w:rsid w:val="006B78A2"/>
    <w:rsid w:val="006B7DB3"/>
    <w:rsid w:val="006C5F22"/>
    <w:rsid w:val="006D047B"/>
    <w:rsid w:val="006D3D77"/>
    <w:rsid w:val="006D51C9"/>
    <w:rsid w:val="006E2A24"/>
    <w:rsid w:val="006E5F75"/>
    <w:rsid w:val="006F26B6"/>
    <w:rsid w:val="006F603F"/>
    <w:rsid w:val="006F65C9"/>
    <w:rsid w:val="006F6D70"/>
    <w:rsid w:val="006F7C6C"/>
    <w:rsid w:val="00701254"/>
    <w:rsid w:val="00703A75"/>
    <w:rsid w:val="00705B6C"/>
    <w:rsid w:val="00705D75"/>
    <w:rsid w:val="0072220B"/>
    <w:rsid w:val="007365F5"/>
    <w:rsid w:val="00743A0A"/>
    <w:rsid w:val="00744B10"/>
    <w:rsid w:val="00746432"/>
    <w:rsid w:val="0075420D"/>
    <w:rsid w:val="00763465"/>
    <w:rsid w:val="00765BEA"/>
    <w:rsid w:val="0078219D"/>
    <w:rsid w:val="00784FAD"/>
    <w:rsid w:val="0079394D"/>
    <w:rsid w:val="007A50A5"/>
    <w:rsid w:val="007A7718"/>
    <w:rsid w:val="007C1CE8"/>
    <w:rsid w:val="007C6F3B"/>
    <w:rsid w:val="007E0CCF"/>
    <w:rsid w:val="007E535D"/>
    <w:rsid w:val="007E5DA2"/>
    <w:rsid w:val="007F0751"/>
    <w:rsid w:val="007F6D2E"/>
    <w:rsid w:val="00802BEC"/>
    <w:rsid w:val="00814D79"/>
    <w:rsid w:val="008171D2"/>
    <w:rsid w:val="00823171"/>
    <w:rsid w:val="00827EF3"/>
    <w:rsid w:val="00833600"/>
    <w:rsid w:val="0084406D"/>
    <w:rsid w:val="008456FB"/>
    <w:rsid w:val="00853197"/>
    <w:rsid w:val="0085695D"/>
    <w:rsid w:val="00857F00"/>
    <w:rsid w:val="0087681C"/>
    <w:rsid w:val="008903A3"/>
    <w:rsid w:val="00897B1D"/>
    <w:rsid w:val="008A5170"/>
    <w:rsid w:val="008B3E0F"/>
    <w:rsid w:val="008C1DC5"/>
    <w:rsid w:val="008C4293"/>
    <w:rsid w:val="008D7501"/>
    <w:rsid w:val="008E4B5A"/>
    <w:rsid w:val="008F4D83"/>
    <w:rsid w:val="00903165"/>
    <w:rsid w:val="009246DC"/>
    <w:rsid w:val="0093225A"/>
    <w:rsid w:val="00935197"/>
    <w:rsid w:val="00935F0E"/>
    <w:rsid w:val="00943E7D"/>
    <w:rsid w:val="0095215D"/>
    <w:rsid w:val="009531FD"/>
    <w:rsid w:val="009607BA"/>
    <w:rsid w:val="009655DC"/>
    <w:rsid w:val="009732B5"/>
    <w:rsid w:val="00981F5C"/>
    <w:rsid w:val="00987AA7"/>
    <w:rsid w:val="009A068C"/>
    <w:rsid w:val="009B0074"/>
    <w:rsid w:val="009B169A"/>
    <w:rsid w:val="009D4F0B"/>
    <w:rsid w:val="009E28C3"/>
    <w:rsid w:val="00A01949"/>
    <w:rsid w:val="00A025BD"/>
    <w:rsid w:val="00A02881"/>
    <w:rsid w:val="00A0667E"/>
    <w:rsid w:val="00A131EF"/>
    <w:rsid w:val="00A14298"/>
    <w:rsid w:val="00A228F1"/>
    <w:rsid w:val="00A25C99"/>
    <w:rsid w:val="00A30D12"/>
    <w:rsid w:val="00A41137"/>
    <w:rsid w:val="00A4649E"/>
    <w:rsid w:val="00A46CC6"/>
    <w:rsid w:val="00A7498F"/>
    <w:rsid w:val="00A74E66"/>
    <w:rsid w:val="00A811F7"/>
    <w:rsid w:val="00A83A95"/>
    <w:rsid w:val="00A86C97"/>
    <w:rsid w:val="00A946EE"/>
    <w:rsid w:val="00AB52D2"/>
    <w:rsid w:val="00AB53BE"/>
    <w:rsid w:val="00AC254B"/>
    <w:rsid w:val="00AE7771"/>
    <w:rsid w:val="00AF05C5"/>
    <w:rsid w:val="00B07B99"/>
    <w:rsid w:val="00B27F0D"/>
    <w:rsid w:val="00B32ABB"/>
    <w:rsid w:val="00B42C74"/>
    <w:rsid w:val="00B45491"/>
    <w:rsid w:val="00B51814"/>
    <w:rsid w:val="00B52975"/>
    <w:rsid w:val="00B57D3A"/>
    <w:rsid w:val="00B61501"/>
    <w:rsid w:val="00B61E68"/>
    <w:rsid w:val="00B6331F"/>
    <w:rsid w:val="00B7525D"/>
    <w:rsid w:val="00B766C6"/>
    <w:rsid w:val="00B776AB"/>
    <w:rsid w:val="00B81FDA"/>
    <w:rsid w:val="00B846E0"/>
    <w:rsid w:val="00B907D2"/>
    <w:rsid w:val="00B948D3"/>
    <w:rsid w:val="00BA2FB1"/>
    <w:rsid w:val="00BB7503"/>
    <w:rsid w:val="00BC05EA"/>
    <w:rsid w:val="00BD24F1"/>
    <w:rsid w:val="00BD6FB4"/>
    <w:rsid w:val="00BE1415"/>
    <w:rsid w:val="00BF55E8"/>
    <w:rsid w:val="00C0734F"/>
    <w:rsid w:val="00C11BA7"/>
    <w:rsid w:val="00C36ED6"/>
    <w:rsid w:val="00C449FD"/>
    <w:rsid w:val="00C471E8"/>
    <w:rsid w:val="00C63DBD"/>
    <w:rsid w:val="00C8325B"/>
    <w:rsid w:val="00C83421"/>
    <w:rsid w:val="00C840A9"/>
    <w:rsid w:val="00C92B64"/>
    <w:rsid w:val="00C95FFF"/>
    <w:rsid w:val="00C968B9"/>
    <w:rsid w:val="00CA6556"/>
    <w:rsid w:val="00CA67B6"/>
    <w:rsid w:val="00CA714A"/>
    <w:rsid w:val="00CA77F8"/>
    <w:rsid w:val="00CD05A4"/>
    <w:rsid w:val="00CE68CC"/>
    <w:rsid w:val="00D029ED"/>
    <w:rsid w:val="00D17630"/>
    <w:rsid w:val="00D553E1"/>
    <w:rsid w:val="00D60EA4"/>
    <w:rsid w:val="00D7193B"/>
    <w:rsid w:val="00D81678"/>
    <w:rsid w:val="00D973C4"/>
    <w:rsid w:val="00DA220F"/>
    <w:rsid w:val="00DA6E8B"/>
    <w:rsid w:val="00DC3259"/>
    <w:rsid w:val="00DC586E"/>
    <w:rsid w:val="00DC6D43"/>
    <w:rsid w:val="00DD0019"/>
    <w:rsid w:val="00DF3154"/>
    <w:rsid w:val="00E02E03"/>
    <w:rsid w:val="00E1115D"/>
    <w:rsid w:val="00E37581"/>
    <w:rsid w:val="00E42324"/>
    <w:rsid w:val="00E521BB"/>
    <w:rsid w:val="00E646E5"/>
    <w:rsid w:val="00E84693"/>
    <w:rsid w:val="00E904DB"/>
    <w:rsid w:val="00EA3E8A"/>
    <w:rsid w:val="00EB1472"/>
    <w:rsid w:val="00EB16F1"/>
    <w:rsid w:val="00EB1907"/>
    <w:rsid w:val="00EB52BD"/>
    <w:rsid w:val="00EC015D"/>
    <w:rsid w:val="00EC331A"/>
    <w:rsid w:val="00EC5CB5"/>
    <w:rsid w:val="00EE7D72"/>
    <w:rsid w:val="00EF25A4"/>
    <w:rsid w:val="00EF6531"/>
    <w:rsid w:val="00EF7329"/>
    <w:rsid w:val="00F141D9"/>
    <w:rsid w:val="00F14FB2"/>
    <w:rsid w:val="00F20DFE"/>
    <w:rsid w:val="00F32AD9"/>
    <w:rsid w:val="00F32C44"/>
    <w:rsid w:val="00F34572"/>
    <w:rsid w:val="00F4550E"/>
    <w:rsid w:val="00F5045F"/>
    <w:rsid w:val="00F5518F"/>
    <w:rsid w:val="00F57EBE"/>
    <w:rsid w:val="00F65038"/>
    <w:rsid w:val="00F74F83"/>
    <w:rsid w:val="00F7608D"/>
    <w:rsid w:val="00F96C7A"/>
    <w:rsid w:val="00FA19A1"/>
    <w:rsid w:val="00FA6F6A"/>
    <w:rsid w:val="00FB0054"/>
    <w:rsid w:val="00FB1858"/>
    <w:rsid w:val="00FC682F"/>
    <w:rsid w:val="00FE1295"/>
    <w:rsid w:val="00FE5A85"/>
    <w:rsid w:val="00FF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46F4504"/>
  <w15:chartTrackingRefBased/>
  <w15:docId w15:val="{72EDE544-E005-4E9D-AF50-6F0ECD3DE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F6A"/>
    <w:pPr>
      <w:spacing w:after="0" w:line="276" w:lineRule="auto"/>
      <w:jc w:val="both"/>
    </w:pPr>
    <w:rPr>
      <w:rFonts w:ascii="EB Garamond" w:hAnsi="EB Garamon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225A"/>
    <w:pPr>
      <w:keepNext/>
      <w:keepLines/>
      <w:spacing w:before="36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225A"/>
    <w:pPr>
      <w:keepNext/>
      <w:keepLines/>
      <w:spacing w:before="360"/>
      <w:ind w:left="284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225A"/>
    <w:pPr>
      <w:keepNext/>
      <w:keepLines/>
      <w:spacing w:before="40"/>
      <w:ind w:left="567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225A"/>
    <w:pPr>
      <w:keepNext/>
      <w:keepLines/>
      <w:spacing w:before="40"/>
      <w:ind w:left="851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25A"/>
    <w:pPr>
      <w:keepNext/>
      <w:keepLines/>
      <w:spacing w:before="40"/>
      <w:ind w:left="1134"/>
      <w:outlineLvl w:val="4"/>
    </w:pPr>
    <w:rPr>
      <w:rFonts w:eastAsiaTheme="majorEastAsia" w:cstheme="majorBidi"/>
      <w:b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3E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25A"/>
    <w:rPr>
      <w:rFonts w:ascii="EB Garamond" w:eastAsiaTheme="majorEastAsia" w:hAnsi="EB Garamond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225A"/>
    <w:rPr>
      <w:rFonts w:ascii="EB Garamond" w:eastAsiaTheme="majorEastAsia" w:hAnsi="EB Garamond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225A"/>
    <w:rPr>
      <w:rFonts w:ascii="EB Garamond" w:eastAsiaTheme="majorEastAsia" w:hAnsi="EB Garamond" w:cstheme="majorBidi"/>
      <w:b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3225A"/>
    <w:rPr>
      <w:rFonts w:ascii="EB Garamond" w:eastAsiaTheme="majorEastAsia" w:hAnsi="EB Garamond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25A"/>
    <w:rPr>
      <w:rFonts w:ascii="EB Garamond" w:eastAsiaTheme="majorEastAsia" w:hAnsi="EB Garamond" w:cstheme="majorBidi"/>
      <w:b/>
      <w:color w:val="000000" w:themeColor="text1"/>
      <w:sz w:val="24"/>
    </w:rPr>
  </w:style>
  <w:style w:type="character" w:styleId="Hyperlink">
    <w:name w:val="Hyperlink"/>
    <w:basedOn w:val="DefaultParagraphFont"/>
    <w:uiPriority w:val="99"/>
    <w:unhideWhenUsed/>
    <w:rsid w:val="00C83421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6331F"/>
    <w:pPr>
      <w:spacing w:after="100"/>
    </w:pPr>
    <w:rPr>
      <w:b/>
      <w:smallCaps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B6331F"/>
    <w:pPr>
      <w:spacing w:after="100"/>
      <w:ind w:left="142"/>
    </w:pPr>
  </w:style>
  <w:style w:type="paragraph" w:styleId="TOC3">
    <w:name w:val="toc 3"/>
    <w:basedOn w:val="Normal"/>
    <w:next w:val="Normal"/>
    <w:autoRedefine/>
    <w:uiPriority w:val="39"/>
    <w:unhideWhenUsed/>
    <w:rsid w:val="00B6331F"/>
    <w:pPr>
      <w:spacing w:after="100"/>
      <w:ind w:left="284"/>
    </w:pPr>
  </w:style>
  <w:style w:type="paragraph" w:styleId="TOC4">
    <w:name w:val="toc 4"/>
    <w:basedOn w:val="Normal"/>
    <w:next w:val="Normal"/>
    <w:autoRedefine/>
    <w:uiPriority w:val="39"/>
    <w:unhideWhenUsed/>
    <w:rsid w:val="00B6331F"/>
    <w:pPr>
      <w:spacing w:after="100"/>
      <w:ind w:left="425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B6331F"/>
    <w:pPr>
      <w:spacing w:after="100"/>
      <w:ind w:left="567"/>
    </w:pPr>
  </w:style>
  <w:style w:type="paragraph" w:styleId="Header">
    <w:name w:val="header"/>
    <w:basedOn w:val="Normal"/>
    <w:link w:val="HeaderChar"/>
    <w:uiPriority w:val="99"/>
    <w:unhideWhenUsed/>
    <w:rsid w:val="00C83421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421"/>
    <w:rPr>
      <w:rFonts w:ascii="Segoe UI Light" w:hAnsi="Segoe UI Light"/>
      <w:sz w:val="24"/>
    </w:rPr>
  </w:style>
  <w:style w:type="paragraph" w:styleId="Footer">
    <w:name w:val="footer"/>
    <w:basedOn w:val="Normal"/>
    <w:link w:val="FooterChar"/>
    <w:uiPriority w:val="99"/>
    <w:unhideWhenUsed/>
    <w:rsid w:val="00C83421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421"/>
    <w:rPr>
      <w:rFonts w:ascii="Segoe UI Light" w:hAnsi="Segoe UI Light"/>
      <w:sz w:val="24"/>
    </w:rPr>
  </w:style>
  <w:style w:type="paragraph" w:styleId="NoSpacing">
    <w:name w:val="No Spacing"/>
    <w:link w:val="NoSpacingChar"/>
    <w:uiPriority w:val="1"/>
    <w:qFormat/>
    <w:rsid w:val="00CA714A"/>
    <w:pPr>
      <w:spacing w:after="0" w:line="240" w:lineRule="auto"/>
      <w:jc w:val="both"/>
    </w:pPr>
    <w:rPr>
      <w:rFonts w:ascii="Segoe UI Light" w:hAnsi="Segoe UI Light"/>
      <w:sz w:val="24"/>
    </w:rPr>
  </w:style>
  <w:style w:type="paragraph" w:customStyle="1" w:styleId="Equation">
    <w:name w:val="Equation"/>
    <w:basedOn w:val="Normal"/>
    <w:next w:val="Normal"/>
    <w:link w:val="EquationChar"/>
    <w:qFormat/>
    <w:rsid w:val="00CA714A"/>
    <w:pPr>
      <w:spacing w:before="120" w:after="120"/>
    </w:pPr>
  </w:style>
  <w:style w:type="character" w:customStyle="1" w:styleId="NoSpacingChar">
    <w:name w:val="No Spacing Char"/>
    <w:basedOn w:val="DefaultParagraphFont"/>
    <w:link w:val="NoSpacing"/>
    <w:uiPriority w:val="1"/>
    <w:rsid w:val="00CA714A"/>
    <w:rPr>
      <w:rFonts w:ascii="Segoe UI Light" w:hAnsi="Segoe UI Light"/>
      <w:sz w:val="24"/>
    </w:rPr>
  </w:style>
  <w:style w:type="character" w:customStyle="1" w:styleId="EquationChar">
    <w:name w:val="Equation Char"/>
    <w:basedOn w:val="NoSpacingChar"/>
    <w:link w:val="Equation"/>
    <w:rsid w:val="00CA714A"/>
    <w:rPr>
      <w:rFonts w:ascii="Segoe UI Light" w:hAnsi="Segoe UI Light"/>
      <w:sz w:val="24"/>
    </w:rPr>
  </w:style>
  <w:style w:type="paragraph" w:customStyle="1" w:styleId="Code">
    <w:name w:val="Code"/>
    <w:basedOn w:val="Normal"/>
    <w:link w:val="CodeChar"/>
    <w:qFormat/>
    <w:rsid w:val="00A46CC6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</w:tabs>
      <w:ind w:right="567"/>
    </w:pPr>
    <w:rPr>
      <w:rFonts w:ascii="Courier New" w:hAnsi="Courier New"/>
      <w:sz w:val="22"/>
      <w:lang w:val="en-GB"/>
    </w:rPr>
  </w:style>
  <w:style w:type="character" w:customStyle="1" w:styleId="CodeChar">
    <w:name w:val="Code Char"/>
    <w:basedOn w:val="DefaultParagraphFont"/>
    <w:link w:val="Code"/>
    <w:rsid w:val="00A46CC6"/>
    <w:rPr>
      <w:rFonts w:ascii="Courier New" w:hAnsi="Courier New"/>
      <w:lang w:val="en-GB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6331F"/>
    <w:pPr>
      <w:spacing w:after="100"/>
      <w:ind w:left="1200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D553E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apitolo">
    <w:name w:val="Capitolo"/>
    <w:next w:val="Normal"/>
    <w:link w:val="CapitoloChar"/>
    <w:qFormat/>
    <w:rsid w:val="0093225A"/>
    <w:pPr>
      <w:spacing w:after="360"/>
    </w:pPr>
    <w:rPr>
      <w:rFonts w:ascii="EB Garamond" w:eastAsiaTheme="majorEastAsia" w:hAnsi="EB Garamond" w:cstheme="majorBidi"/>
      <w:b/>
      <w:color w:val="000000" w:themeColor="text1"/>
      <w:sz w:val="36"/>
      <w:szCs w:val="32"/>
    </w:rPr>
  </w:style>
  <w:style w:type="character" w:customStyle="1" w:styleId="CapitoloChar">
    <w:name w:val="Capitolo Char"/>
    <w:basedOn w:val="DefaultParagraphFont"/>
    <w:link w:val="Capitolo"/>
    <w:rsid w:val="0093225A"/>
    <w:rPr>
      <w:rFonts w:ascii="EB Garamond" w:eastAsiaTheme="majorEastAsia" w:hAnsi="EB Garamond" w:cstheme="majorBidi"/>
      <w:b/>
      <w:color w:val="000000" w:themeColor="text1"/>
      <w:sz w:val="36"/>
      <w:szCs w:val="32"/>
    </w:rPr>
  </w:style>
  <w:style w:type="paragraph" w:customStyle="1" w:styleId="Definizione">
    <w:name w:val="Definizione"/>
    <w:basedOn w:val="Normal"/>
    <w:link w:val="DefinizioneChar"/>
    <w:qFormat/>
    <w:rsid w:val="00275FA2"/>
    <w:pPr>
      <w:spacing w:before="120" w:after="120" w:line="259" w:lineRule="auto"/>
      <w:ind w:left="567" w:right="567"/>
      <w:jc w:val="left"/>
    </w:pPr>
    <w:rPr>
      <w:lang w:val="en-GB"/>
    </w:rPr>
  </w:style>
  <w:style w:type="character" w:styleId="LineNumber">
    <w:name w:val="line number"/>
    <w:basedOn w:val="DefaultParagraphFont"/>
    <w:uiPriority w:val="99"/>
    <w:unhideWhenUsed/>
    <w:rsid w:val="005C3E2C"/>
  </w:style>
  <w:style w:type="character" w:customStyle="1" w:styleId="DefinizioneChar">
    <w:name w:val="Definizione Char"/>
    <w:basedOn w:val="DefaultParagraphFont"/>
    <w:link w:val="Definizione"/>
    <w:rsid w:val="00275FA2"/>
    <w:rPr>
      <w:rFonts w:ascii="EB Garamond" w:hAnsi="EB Garamond"/>
      <w:sz w:val="24"/>
      <w:lang w:val="en-GB"/>
    </w:rPr>
  </w:style>
  <w:style w:type="table" w:styleId="TableGrid">
    <w:name w:val="Table Grid"/>
    <w:basedOn w:val="TableNormal"/>
    <w:uiPriority w:val="39"/>
    <w:rsid w:val="00A46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B3E0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1C9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C9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45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\Documents\Custom%20Office%20Templates\B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D3F85-526D-4600-90D5-4C4E987AC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Book.dotx</Template>
  <TotalTime>796</TotalTime>
  <Pages>12</Pages>
  <Words>1625</Words>
  <Characters>9264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Petri</dc:creator>
  <cp:keywords/>
  <dc:description/>
  <cp:lastModifiedBy>Marco Petri</cp:lastModifiedBy>
  <cp:revision>245</cp:revision>
  <cp:lastPrinted>2020-03-05T16:41:00Z</cp:lastPrinted>
  <dcterms:created xsi:type="dcterms:W3CDTF">2020-02-12T12:41:00Z</dcterms:created>
  <dcterms:modified xsi:type="dcterms:W3CDTF">2020-03-13T19:27:00Z</dcterms:modified>
</cp:coreProperties>
</file>