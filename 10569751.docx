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71088" w14:textId="77777777" w:rsidR="00C83421" w:rsidRPr="00A946EE" w:rsidRDefault="00C83421" w:rsidP="00CA714A">
      <w:pPr>
        <w:pStyle w:val="Equation"/>
      </w:pPr>
    </w:p>
    <w:p w14:paraId="07523908" w14:textId="77777777" w:rsidR="0087681C" w:rsidRPr="00A946EE" w:rsidRDefault="0087681C" w:rsidP="0087681C"/>
    <w:p w14:paraId="786292B0" w14:textId="77777777" w:rsidR="0087681C" w:rsidRPr="00A946EE" w:rsidRDefault="0087681C" w:rsidP="0087681C"/>
    <w:p w14:paraId="78A25F46" w14:textId="77777777" w:rsidR="0087681C" w:rsidRPr="00A946EE" w:rsidRDefault="0087681C" w:rsidP="0087681C"/>
    <w:p w14:paraId="082DEBA8" w14:textId="77777777" w:rsidR="0087681C" w:rsidRPr="00A946EE" w:rsidRDefault="0087681C" w:rsidP="0087681C"/>
    <w:p w14:paraId="64B63CCF" w14:textId="77777777" w:rsidR="0087681C" w:rsidRPr="00A946EE" w:rsidRDefault="0087681C" w:rsidP="0087681C"/>
    <w:p w14:paraId="3E47B48E" w14:textId="77777777" w:rsidR="0087681C" w:rsidRPr="00A946EE" w:rsidRDefault="0087681C" w:rsidP="0087681C">
      <w:pPr>
        <w:pStyle w:val="Capitolo"/>
        <w:rPr>
          <w:sz w:val="56"/>
        </w:rPr>
      </w:pPr>
    </w:p>
    <w:p w14:paraId="5FE67FE1" w14:textId="4CAF0200" w:rsidR="0087681C" w:rsidRPr="00A946EE" w:rsidRDefault="00A946EE" w:rsidP="0087681C">
      <w:pPr>
        <w:pStyle w:val="Capitolo"/>
        <w:rPr>
          <w:sz w:val="56"/>
        </w:rPr>
      </w:pPr>
      <w:r w:rsidRPr="00A946EE">
        <w:rPr>
          <w:sz w:val="56"/>
        </w:rPr>
        <w:t>Relazione Prova Finale</w:t>
      </w:r>
    </w:p>
    <w:p w14:paraId="28C4C1D7" w14:textId="77777777" w:rsidR="0087681C" w:rsidRPr="00A946EE" w:rsidRDefault="0087681C" w:rsidP="0087681C"/>
    <w:p w14:paraId="1F4D2C8D" w14:textId="77777777" w:rsidR="0087681C" w:rsidRPr="00A946EE" w:rsidRDefault="0087681C" w:rsidP="0087681C"/>
    <w:p w14:paraId="6EB2CFB9" w14:textId="77777777" w:rsidR="0087681C" w:rsidRPr="00A946EE" w:rsidRDefault="0087681C" w:rsidP="0087681C"/>
    <w:p w14:paraId="5CD7D661" w14:textId="77777777" w:rsidR="0087681C" w:rsidRPr="00A946EE" w:rsidRDefault="0087681C" w:rsidP="0087681C"/>
    <w:p w14:paraId="5F482FE9" w14:textId="77777777" w:rsidR="0087681C" w:rsidRPr="00A946EE" w:rsidRDefault="0087681C" w:rsidP="0087681C"/>
    <w:p w14:paraId="6F62F454" w14:textId="77777777" w:rsidR="0087681C" w:rsidRPr="00A946EE" w:rsidRDefault="0087681C" w:rsidP="0087681C"/>
    <w:p w14:paraId="42442FEE" w14:textId="77777777" w:rsidR="0087681C" w:rsidRPr="00A946EE" w:rsidRDefault="0087681C" w:rsidP="0087681C"/>
    <w:p w14:paraId="4CEF8937" w14:textId="77777777" w:rsidR="0087681C" w:rsidRPr="00A946EE" w:rsidRDefault="0087681C" w:rsidP="0087681C"/>
    <w:p w14:paraId="1C6FCEF6" w14:textId="77777777" w:rsidR="0087681C" w:rsidRPr="00A946EE" w:rsidRDefault="0087681C" w:rsidP="0087681C"/>
    <w:p w14:paraId="08636DE4" w14:textId="77777777" w:rsidR="0087681C" w:rsidRPr="00A946EE" w:rsidRDefault="0087681C" w:rsidP="0087681C"/>
    <w:p w14:paraId="697B71FB" w14:textId="77777777" w:rsidR="0087681C" w:rsidRPr="00A946EE" w:rsidRDefault="0087681C" w:rsidP="0087681C"/>
    <w:p w14:paraId="3FD0A631" w14:textId="77777777" w:rsidR="0087681C" w:rsidRPr="00A946EE" w:rsidRDefault="0087681C" w:rsidP="0087681C"/>
    <w:p w14:paraId="428470E1" w14:textId="77777777" w:rsidR="0087681C" w:rsidRPr="00A946EE" w:rsidRDefault="0087681C" w:rsidP="0087681C"/>
    <w:p w14:paraId="6DEB41BA" w14:textId="77777777" w:rsidR="0087681C" w:rsidRPr="00A946EE" w:rsidRDefault="0087681C" w:rsidP="0087681C"/>
    <w:p w14:paraId="75455C2D" w14:textId="77777777" w:rsidR="0087681C" w:rsidRPr="00A946EE" w:rsidRDefault="0087681C" w:rsidP="0087681C"/>
    <w:p w14:paraId="00EE21DD" w14:textId="77777777" w:rsidR="0087681C" w:rsidRPr="00A946EE" w:rsidRDefault="0087681C" w:rsidP="0087681C"/>
    <w:p w14:paraId="4A95C3F9" w14:textId="77777777" w:rsidR="0087681C" w:rsidRPr="00A946EE" w:rsidRDefault="0087681C" w:rsidP="0087681C"/>
    <w:p w14:paraId="6E8BF322" w14:textId="77777777" w:rsidR="0087681C" w:rsidRPr="00A946EE" w:rsidRDefault="0087681C" w:rsidP="0087681C"/>
    <w:p w14:paraId="09FB5631" w14:textId="77777777" w:rsidR="0087681C" w:rsidRPr="00A946EE" w:rsidRDefault="0087681C" w:rsidP="0087681C"/>
    <w:p w14:paraId="0A264C94" w14:textId="77777777" w:rsidR="0087681C" w:rsidRPr="00A946EE" w:rsidRDefault="0087681C" w:rsidP="0087681C"/>
    <w:p w14:paraId="7A5474C5" w14:textId="77777777" w:rsidR="0087681C" w:rsidRPr="00A946EE" w:rsidRDefault="0087681C" w:rsidP="0087681C"/>
    <w:p w14:paraId="1510B3D0" w14:textId="77777777" w:rsidR="0087681C" w:rsidRPr="00A946EE" w:rsidRDefault="0087681C" w:rsidP="0087681C">
      <w:pPr>
        <w:jc w:val="right"/>
      </w:pPr>
      <w:r w:rsidRPr="00A946EE">
        <w:t>Marco Petri</w:t>
      </w:r>
    </w:p>
    <w:p w14:paraId="3CCEEAFC" w14:textId="77777777" w:rsidR="00660BCC" w:rsidRPr="00A946EE" w:rsidRDefault="00660BCC">
      <w:pPr>
        <w:spacing w:after="160"/>
        <w:jc w:val="left"/>
      </w:pPr>
      <w:r w:rsidRPr="00A946EE">
        <w:br w:type="page"/>
      </w:r>
    </w:p>
    <w:p w14:paraId="15B9D983" w14:textId="3AF8139B" w:rsidR="00C83421" w:rsidRPr="00A946EE" w:rsidRDefault="00C83421" w:rsidP="00A946EE">
      <w:pPr>
        <w:spacing w:after="160"/>
        <w:jc w:val="left"/>
        <w:sectPr w:rsidR="00C83421" w:rsidRPr="00A946EE" w:rsidSect="00A946EE">
          <w:pgSz w:w="11906" w:h="16838" w:code="9"/>
          <w:pgMar w:top="1418" w:right="1701" w:bottom="1134" w:left="1701" w:header="708" w:footer="708" w:gutter="0"/>
          <w:cols w:space="708"/>
          <w:docGrid w:linePitch="360"/>
        </w:sectPr>
      </w:pPr>
    </w:p>
    <w:p w14:paraId="15DA372E" w14:textId="0677916D" w:rsidR="00345248" w:rsidRPr="00A946EE" w:rsidRDefault="00A946EE" w:rsidP="0093225A">
      <w:pPr>
        <w:pStyle w:val="Capitolo"/>
      </w:pPr>
      <w:r w:rsidRPr="00A946EE">
        <w:lastRenderedPageBreak/>
        <w:t>Indice</w:t>
      </w:r>
    </w:p>
    <w:p w14:paraId="6F83A937" w14:textId="77777777" w:rsidR="00660BCC" w:rsidRPr="00A946EE" w:rsidRDefault="00660BCC" w:rsidP="00660BCC">
      <w:pPr>
        <w:pStyle w:val="Heading2"/>
        <w:rPr>
          <w:vanish/>
        </w:rPr>
      </w:pPr>
      <w:bookmarkStart w:id="0" w:name="_GoBack"/>
      <w:bookmarkEnd w:id="0"/>
      <w:r w:rsidRPr="00A946EE">
        <w:rPr>
          <w:vanish/>
        </w:rPr>
        <w:t>Tabella dei contenuti</w:t>
      </w:r>
    </w:p>
    <w:p w14:paraId="1F7BA3DE" w14:textId="47BD5916" w:rsidR="00FA6F6A" w:rsidRDefault="00B6331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val="en-US"/>
        </w:rPr>
      </w:pPr>
      <w:r w:rsidRPr="00A946EE">
        <w:rPr>
          <w:rFonts w:ascii="CMU Serif" w:hAnsi="CMU Serif"/>
          <w:color w:val="0070C0"/>
        </w:rPr>
        <w:fldChar w:fldCharType="begin"/>
      </w:r>
      <w:r w:rsidRPr="00A946EE">
        <w:rPr>
          <w:rFonts w:ascii="CMU Serif" w:hAnsi="CMU Serif"/>
          <w:color w:val="0070C0"/>
        </w:rPr>
        <w:instrText xml:space="preserve"> TOC \o "1-5" \f \h \z \u </w:instrText>
      </w:r>
      <w:r w:rsidRPr="00A946EE">
        <w:rPr>
          <w:rFonts w:ascii="CMU Serif" w:hAnsi="CMU Serif"/>
          <w:color w:val="0070C0"/>
        </w:rPr>
        <w:fldChar w:fldCharType="separate"/>
      </w:r>
      <w:hyperlink w:anchor="_Toc32407671" w:history="1">
        <w:r w:rsidR="00FA6F6A" w:rsidRPr="00642664">
          <w:rPr>
            <w:rStyle w:val="Hyperlink"/>
            <w:noProof/>
          </w:rPr>
          <w:t>Introduzione</w:t>
        </w:r>
        <w:r w:rsidR="00FA6F6A">
          <w:rPr>
            <w:noProof/>
            <w:webHidden/>
          </w:rPr>
          <w:tab/>
        </w:r>
        <w:r w:rsidR="00FA6F6A">
          <w:rPr>
            <w:noProof/>
            <w:webHidden/>
          </w:rPr>
          <w:fldChar w:fldCharType="begin"/>
        </w:r>
        <w:r w:rsidR="00FA6F6A">
          <w:rPr>
            <w:noProof/>
            <w:webHidden/>
          </w:rPr>
          <w:instrText xml:space="preserve"> PAGEREF _Toc32407671 \h </w:instrText>
        </w:r>
        <w:r w:rsidR="00FA6F6A">
          <w:rPr>
            <w:noProof/>
            <w:webHidden/>
          </w:rPr>
        </w:r>
        <w:r w:rsidR="00FA6F6A">
          <w:rPr>
            <w:noProof/>
            <w:webHidden/>
          </w:rPr>
          <w:fldChar w:fldCharType="separate"/>
        </w:r>
        <w:r w:rsidR="00FA6F6A">
          <w:rPr>
            <w:noProof/>
            <w:webHidden/>
          </w:rPr>
          <w:t>2</w:t>
        </w:r>
        <w:r w:rsidR="00FA6F6A">
          <w:rPr>
            <w:noProof/>
            <w:webHidden/>
          </w:rPr>
          <w:fldChar w:fldCharType="end"/>
        </w:r>
      </w:hyperlink>
    </w:p>
    <w:p w14:paraId="654A48BF" w14:textId="4A367336" w:rsidR="00FA6F6A" w:rsidRDefault="00FA6F6A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val="en-US"/>
        </w:rPr>
      </w:pPr>
      <w:hyperlink w:anchor="_Toc32407672" w:history="1">
        <w:r w:rsidRPr="00642664">
          <w:rPr>
            <w:rStyle w:val="Hyperlink"/>
            <w:noProof/>
          </w:rPr>
          <w:t>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D5C411" w14:textId="11044229" w:rsidR="00FA6F6A" w:rsidRDefault="00FA6F6A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val="en-US"/>
        </w:rPr>
      </w:pPr>
      <w:hyperlink w:anchor="_Toc32407673" w:history="1">
        <w:r w:rsidRPr="00642664">
          <w:rPr>
            <w:rStyle w:val="Hyperlink"/>
            <w:noProof/>
          </w:rPr>
          <w:t>Risultati sperimentali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CFA39B" w14:textId="1BB20BDB" w:rsidR="00FA6F6A" w:rsidRDefault="00FA6F6A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val="en-US"/>
        </w:rPr>
      </w:pPr>
      <w:hyperlink w:anchor="_Toc32407674" w:history="1">
        <w:r w:rsidRPr="00642664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C44CA6" w14:textId="381149AB" w:rsidR="00FA6F6A" w:rsidRDefault="00FA6F6A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val="en-US"/>
        </w:rPr>
      </w:pPr>
      <w:hyperlink w:anchor="_Toc32407675" w:history="1">
        <w:r w:rsidRPr="00642664">
          <w:rPr>
            <w:rStyle w:val="Hyperlink"/>
            <w:noProof/>
          </w:rPr>
          <w:t>Conclusione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FF8417" w14:textId="79BD3FE3" w:rsidR="00C83421" w:rsidRPr="00A946EE" w:rsidRDefault="00B6331F" w:rsidP="00D553E1">
      <w:r w:rsidRPr="00A946EE">
        <w:rPr>
          <w:rFonts w:ascii="CMU Serif" w:hAnsi="CMU Serif"/>
          <w:color w:val="0070C0"/>
        </w:rPr>
        <w:fldChar w:fldCharType="end"/>
      </w:r>
    </w:p>
    <w:p w14:paraId="1A590EAE" w14:textId="12340EBB" w:rsidR="008B3E0F" w:rsidRPr="00A946EE" w:rsidRDefault="00660BCC" w:rsidP="00A946EE">
      <w:pPr>
        <w:pStyle w:val="Heading1"/>
      </w:pPr>
      <w:r w:rsidRPr="00A946EE">
        <w:br w:type="page"/>
      </w:r>
      <w:bookmarkStart w:id="1" w:name="_Toc32407671"/>
      <w:r w:rsidR="0087681C" w:rsidRPr="00A946E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4E91F" wp14:editId="1CC04825">
                <wp:simplePos x="0" y="0"/>
                <wp:positionH relativeFrom="column">
                  <wp:posOffset>-461010</wp:posOffset>
                </wp:positionH>
                <wp:positionV relativeFrom="page">
                  <wp:posOffset>133350</wp:posOffset>
                </wp:positionV>
                <wp:extent cx="6362700" cy="819150"/>
                <wp:effectExtent l="0" t="0" r="19050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0543F" id="Rectangle 6" o:spid="_x0000_s1026" style="position:absolute;margin-left:-36.3pt;margin-top:10.5pt;width:501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" fillcolor="white [3212]" strokecolor="white [3212]" strokeweight="1pt">
                <w10:wrap type="square" anchory="page"/>
              </v:rect>
            </w:pict>
          </mc:Fallback>
        </mc:AlternateContent>
      </w:r>
      <w:r w:rsidR="0087681C" w:rsidRPr="00A946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C6CEA" wp14:editId="670B0CB2">
                <wp:simplePos x="0" y="0"/>
                <wp:positionH relativeFrom="column">
                  <wp:posOffset>-810895</wp:posOffset>
                </wp:positionH>
                <wp:positionV relativeFrom="page">
                  <wp:posOffset>228600</wp:posOffset>
                </wp:positionV>
                <wp:extent cx="6381750" cy="790575"/>
                <wp:effectExtent l="0" t="0" r="19050" b="285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0E7C1" id="Rectangle 5" o:spid="_x0000_s1026" style="position:absolute;margin-left:-63.85pt;margin-top:18pt;width:502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" fillcolor="white [3212]" strokecolor="white [3212]" strokeweight="1pt">
                <w10:wrap type="square" anchory="page"/>
              </v:rect>
            </w:pict>
          </mc:Fallback>
        </mc:AlternateContent>
      </w:r>
      <w:r w:rsidR="00A946EE" w:rsidRPr="00A946EE">
        <w:t>Introduzione</w:t>
      </w:r>
      <w:bookmarkEnd w:id="1"/>
    </w:p>
    <w:p w14:paraId="7225D600" w14:textId="4D3CCE85" w:rsidR="00A946EE" w:rsidRPr="00A946EE" w:rsidRDefault="00A946EE">
      <w:pPr>
        <w:spacing w:after="160" w:line="259" w:lineRule="auto"/>
        <w:jc w:val="left"/>
      </w:pPr>
      <w:r w:rsidRPr="00A946EE">
        <w:br w:type="page"/>
      </w:r>
    </w:p>
    <w:p w14:paraId="30CB9DDB" w14:textId="1E16EC2D" w:rsidR="00A946EE" w:rsidRPr="00A946EE" w:rsidRDefault="00A946EE" w:rsidP="00A946EE">
      <w:pPr>
        <w:pStyle w:val="Heading1"/>
      </w:pPr>
      <w:bookmarkStart w:id="2" w:name="_Toc32407672"/>
      <w:r w:rsidRPr="00A946EE">
        <w:lastRenderedPageBreak/>
        <w:t>Architettura</w:t>
      </w:r>
      <w:bookmarkEnd w:id="2"/>
    </w:p>
    <w:p w14:paraId="706F4AAB" w14:textId="2FE33FCE" w:rsidR="00A946EE" w:rsidRPr="00A946EE" w:rsidRDefault="00A946EE">
      <w:pPr>
        <w:spacing w:after="160" w:line="259" w:lineRule="auto"/>
        <w:jc w:val="left"/>
      </w:pPr>
      <w:r w:rsidRPr="00A946EE">
        <w:br w:type="page"/>
      </w:r>
    </w:p>
    <w:p w14:paraId="3C138B0B" w14:textId="7B055D2F" w:rsidR="00A946EE" w:rsidRPr="00A946EE" w:rsidRDefault="00A946EE" w:rsidP="00A946EE">
      <w:pPr>
        <w:pStyle w:val="Heading1"/>
      </w:pPr>
      <w:bookmarkStart w:id="3" w:name="_Toc32407673"/>
      <w:r w:rsidRPr="00A946EE">
        <w:lastRenderedPageBreak/>
        <w:t>Risultati sperimentali</w:t>
      </w:r>
      <w:bookmarkEnd w:id="3"/>
    </w:p>
    <w:p w14:paraId="17D4DC12" w14:textId="0D948B09" w:rsidR="00A946EE" w:rsidRDefault="00A946EE">
      <w:pPr>
        <w:spacing w:after="160" w:line="259" w:lineRule="auto"/>
        <w:jc w:val="left"/>
      </w:pPr>
      <w:r>
        <w:br w:type="page"/>
      </w:r>
    </w:p>
    <w:p w14:paraId="16A69484" w14:textId="10EE396C" w:rsidR="00A946EE" w:rsidRDefault="00A946EE" w:rsidP="00A946EE">
      <w:pPr>
        <w:pStyle w:val="Heading1"/>
      </w:pPr>
      <w:bookmarkStart w:id="4" w:name="_Toc32407674"/>
      <w:r>
        <w:lastRenderedPageBreak/>
        <w:t>Testing</w:t>
      </w:r>
      <w:bookmarkEnd w:id="4"/>
    </w:p>
    <w:p w14:paraId="1E1DA367" w14:textId="7086BBB5" w:rsidR="00A946EE" w:rsidRDefault="00A946EE">
      <w:pPr>
        <w:spacing w:after="160" w:line="259" w:lineRule="auto"/>
        <w:jc w:val="left"/>
      </w:pPr>
      <w:r>
        <w:br w:type="page"/>
      </w:r>
    </w:p>
    <w:p w14:paraId="7BDBF2A1" w14:textId="36401125" w:rsidR="00A946EE" w:rsidRDefault="00A946EE" w:rsidP="00A946EE">
      <w:pPr>
        <w:pStyle w:val="Heading1"/>
      </w:pPr>
      <w:bookmarkStart w:id="5" w:name="_Toc32407675"/>
      <w:r>
        <w:lastRenderedPageBreak/>
        <w:t>Conclusione</w:t>
      </w:r>
      <w:bookmarkEnd w:id="5"/>
    </w:p>
    <w:p w14:paraId="52DE792E" w14:textId="77777777" w:rsidR="00A946EE" w:rsidRPr="00A946EE" w:rsidRDefault="00A946EE" w:rsidP="00A946EE"/>
    <w:sectPr w:rsidR="00A946EE" w:rsidRPr="00A946EE" w:rsidSect="00A946EE">
      <w:headerReference w:type="even" r:id="rId8"/>
      <w:headerReference w:type="default" r:id="rId9"/>
      <w:pgSz w:w="11906" w:h="16838" w:code="9"/>
      <w:pgMar w:top="1418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BB2E2" w14:textId="77777777" w:rsidR="005909AB" w:rsidRDefault="005909AB" w:rsidP="00C83421">
      <w:pPr>
        <w:spacing w:line="240" w:lineRule="auto"/>
      </w:pPr>
      <w:r>
        <w:separator/>
      </w:r>
    </w:p>
  </w:endnote>
  <w:endnote w:type="continuationSeparator" w:id="0">
    <w:p w14:paraId="6A008761" w14:textId="77777777" w:rsidR="005909AB" w:rsidRDefault="005909AB" w:rsidP="00C8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panose1 w:val="00000000000000000000"/>
    <w:charset w:val="00"/>
    <w:family w:val="auto"/>
    <w:pitch w:val="variable"/>
    <w:sig w:usb0="E00002FF" w:usb1="5201E4F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6479C" w14:textId="77777777" w:rsidR="005909AB" w:rsidRDefault="005909AB" w:rsidP="00C83421">
      <w:pPr>
        <w:spacing w:line="240" w:lineRule="auto"/>
      </w:pPr>
      <w:r>
        <w:separator/>
      </w:r>
    </w:p>
  </w:footnote>
  <w:footnote w:type="continuationSeparator" w:id="0">
    <w:p w14:paraId="055B6A8C" w14:textId="77777777" w:rsidR="005909AB" w:rsidRDefault="005909AB" w:rsidP="00C8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590563"/>
      <w:docPartObj>
        <w:docPartGallery w:val="Page Numbers (Top of Page)"/>
        <w:docPartUnique/>
      </w:docPartObj>
    </w:sdtPr>
    <w:sdtEndPr/>
    <w:sdtContent>
      <w:p w14:paraId="355E0366" w14:textId="6A254427" w:rsidR="00C83421" w:rsidRPr="00C11BA7" w:rsidRDefault="00172FD0">
        <w:pPr>
          <w:pStyle w:val="Header"/>
          <w:jc w:val="right"/>
          <w:rPr>
            <w:lang w:val="en-GB"/>
          </w:rPr>
        </w:pPr>
        <w:r>
          <w:fldChar w:fldCharType="begin"/>
        </w:r>
        <w:r w:rsidR="006A1374" w:rsidRPr="00F34572">
          <w:rPr>
            <w:lang w:val="en-GB"/>
          </w:rPr>
          <w:instrText xml:space="preserve">IF </w:instrText>
        </w:r>
        <w:r w:rsidR="006A1374">
          <w:fldChar w:fldCharType="begin"/>
        </w:r>
        <w:r w:rsidR="006A1374" w:rsidRPr="00F34572">
          <w:rPr>
            <w:lang w:val="en-GB"/>
          </w:rPr>
          <w:instrText>STYLEREF  "Heading 2"</w:instrText>
        </w:r>
        <w:r w:rsidR="006A1374">
          <w:fldChar w:fldCharType="end"/>
        </w:r>
        <w:r w:rsidR="006A1374" w:rsidRPr="00F34572">
          <w:rPr>
            <w:lang w:val="en-GB"/>
          </w:rPr>
          <w:instrText xml:space="preserve">= "Error!*" </w:instrText>
        </w:r>
        <w:r w:rsidR="002509A5">
          <w:rPr>
            <w:noProof/>
          </w:rPr>
          <w:fldChar w:fldCharType="begin"/>
        </w:r>
        <w:r w:rsidR="002509A5" w:rsidRPr="00F34572">
          <w:rPr>
            <w:noProof/>
            <w:lang w:val="en-GB"/>
          </w:rPr>
          <w:instrText>STYLEREF  "</w:instrText>
        </w:r>
        <w:r w:rsidR="0093225A">
          <w:rPr>
            <w:noProof/>
            <w:lang w:val="en-GB"/>
          </w:rPr>
          <w:instrText>Capitolo</w:instrText>
        </w:r>
        <w:r w:rsidR="002509A5" w:rsidRPr="00F34572">
          <w:rPr>
            <w:noProof/>
            <w:lang w:val="en-GB"/>
          </w:rPr>
          <w:instrText>"</w:instrText>
        </w:r>
        <w:r w:rsidR="002509A5">
          <w:rPr>
            <w:noProof/>
          </w:rPr>
          <w:fldChar w:fldCharType="separate"/>
        </w:r>
        <w:r w:rsidR="00DA220F">
          <w:rPr>
            <w:noProof/>
            <w:lang w:val="en-GB"/>
          </w:rPr>
          <w:instrText>Table of contents</w:instrText>
        </w:r>
        <w:r w:rsidR="002509A5">
          <w:rPr>
            <w:noProof/>
          </w:rPr>
          <w:fldChar w:fldCharType="end"/>
        </w:r>
        <w:r w:rsidR="006A1374" w:rsidRPr="00F34572">
          <w:rPr>
            <w:lang w:val="en-GB"/>
          </w:rPr>
          <w:instrText xml:space="preserve">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 xml:space="preserve">IF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>STYLEREF "Heading 2"</w:instrText>
        </w:r>
        <w:r w:rsidR="00660BCC">
          <w:rPr>
            <w:lang w:val="en-GB"/>
          </w:rPr>
          <w:fldChar w:fldCharType="end"/>
        </w:r>
        <w:r w:rsidR="00660BCC">
          <w:rPr>
            <w:lang w:val="en-GB"/>
          </w:rPr>
          <w:instrText xml:space="preserve">&lt;&gt; ""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>STYLEREF "Heading 2"</w:instrText>
        </w:r>
        <w:r w:rsidR="00660BCC">
          <w:rPr>
            <w:lang w:val="en-GB"/>
          </w:rPr>
          <w:fldChar w:fldCharType="separate"/>
        </w:r>
        <w:r w:rsidR="00660BCC">
          <w:rPr>
            <w:noProof/>
            <w:lang w:val="en-GB"/>
          </w:rPr>
          <w:instrText>Altra prova</w:instrText>
        </w:r>
        <w:r w:rsidR="00660BCC">
          <w:rPr>
            <w:lang w:val="en-GB"/>
          </w:rPr>
          <w:fldChar w:fldCharType="end"/>
        </w:r>
        <w:r w:rsidR="00660BCC">
          <w:rPr>
            <w:lang w:val="en-GB"/>
          </w:rPr>
          <w:instrText xml:space="preserve">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>STYLEREF "</w:instrText>
        </w:r>
        <w:r w:rsidR="0093225A">
          <w:rPr>
            <w:lang w:val="en-GB"/>
          </w:rPr>
          <w:instrText>Capitolo</w:instrText>
        </w:r>
        <w:r w:rsidR="00660BCC">
          <w:rPr>
            <w:lang w:val="en-GB"/>
          </w:rPr>
          <w:instrText>"</w:instrText>
        </w:r>
        <w:r w:rsidR="00660BCC">
          <w:rPr>
            <w:lang w:val="en-GB"/>
          </w:rPr>
          <w:fldChar w:fldCharType="separate"/>
        </w:r>
        <w:r w:rsidR="00FA6F6A">
          <w:rPr>
            <w:noProof/>
            <w:lang w:val="en-GB"/>
          </w:rPr>
          <w:instrText>Indice</w:instrText>
        </w:r>
        <w:r w:rsidR="00660BCC">
          <w:rPr>
            <w:lang w:val="en-GB"/>
          </w:rPr>
          <w:fldChar w:fldCharType="end"/>
        </w:r>
        <w:r w:rsidR="00660BCC">
          <w:rPr>
            <w:lang w:val="en-GB"/>
          </w:rPr>
          <w:fldChar w:fldCharType="separate"/>
        </w:r>
        <w:r w:rsidR="00FA6F6A">
          <w:rPr>
            <w:noProof/>
            <w:lang w:val="en-GB"/>
          </w:rPr>
          <w:instrText>Indice</w:instrText>
        </w:r>
        <w:r w:rsidR="00660BCC">
          <w:rPr>
            <w:lang w:val="en-GB"/>
          </w:rPr>
          <w:fldChar w:fldCharType="end"/>
        </w:r>
        <w:r>
          <w:fldChar w:fldCharType="separate"/>
        </w:r>
        <w:r w:rsidR="00FA6F6A">
          <w:rPr>
            <w:noProof/>
            <w:lang w:val="en-GB"/>
          </w:rPr>
          <w:t>Indice</w:t>
        </w:r>
        <w:r>
          <w:fldChar w:fldCharType="end"/>
        </w:r>
        <w:r w:rsidRPr="00172FD0">
          <w:rPr>
            <w:lang w:val="en-GB"/>
          </w:rPr>
          <w:t xml:space="preserve">  </w:t>
        </w:r>
        <w:r w:rsidRPr="00C11BA7">
          <w:rPr>
            <w:lang w:val="en-GB"/>
          </w:rPr>
          <w:t xml:space="preserve">-  </w:t>
        </w:r>
        <w:r w:rsidR="00C83421">
          <w:fldChar w:fldCharType="begin"/>
        </w:r>
        <w:r w:rsidR="00C83421" w:rsidRPr="00C11BA7">
          <w:rPr>
            <w:lang w:val="en-GB"/>
          </w:rPr>
          <w:instrText>PAGE</w:instrText>
        </w:r>
        <w:r w:rsidR="00C83421">
          <w:fldChar w:fldCharType="separate"/>
        </w:r>
        <w:r w:rsidR="00C83421" w:rsidRPr="00C11BA7">
          <w:rPr>
            <w:lang w:val="en-GB"/>
          </w:rPr>
          <w:t>2</w:t>
        </w:r>
        <w:r w:rsidR="00C83421">
          <w:fldChar w:fldCharType="end"/>
        </w:r>
      </w:p>
    </w:sdtContent>
  </w:sdt>
  <w:p w14:paraId="72B52237" w14:textId="78A1EBA6" w:rsidR="00C83421" w:rsidRPr="00C11BA7" w:rsidRDefault="00A946EE">
    <w:pPr>
      <w:pStyle w:val="Header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C566B" wp14:editId="38D77F09">
              <wp:simplePos x="0" y="0"/>
              <wp:positionH relativeFrom="margin">
                <wp:align>left</wp:align>
              </wp:positionH>
              <wp:positionV relativeFrom="paragraph">
                <wp:posOffset>55880</wp:posOffset>
              </wp:positionV>
              <wp:extent cx="54673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FEF0F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4pt" to="430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244804"/>
      <w:docPartObj>
        <w:docPartGallery w:val="Page Numbers (Top of Page)"/>
        <w:docPartUnique/>
      </w:docPartObj>
    </w:sdtPr>
    <w:sdtEndPr/>
    <w:sdtContent>
      <w:p w14:paraId="3DCD5D60" w14:textId="5320CE31" w:rsidR="00C83421" w:rsidRDefault="00C83421">
        <w:pPr>
          <w:pStyle w:val="Head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 w:rsidR="00172FD0">
          <w:t xml:space="preserve">  -  </w:t>
        </w:r>
        <w:r w:rsidR="002509A5">
          <w:rPr>
            <w:noProof/>
          </w:rPr>
          <w:fldChar w:fldCharType="begin"/>
        </w:r>
        <w:r w:rsidR="002509A5">
          <w:rPr>
            <w:noProof/>
          </w:rPr>
          <w:instrText>STYLEREF  "</w:instrText>
        </w:r>
        <w:r w:rsidR="0093225A">
          <w:rPr>
            <w:noProof/>
          </w:rPr>
          <w:instrText>Capitolo</w:instrText>
        </w:r>
        <w:r w:rsidR="002509A5">
          <w:rPr>
            <w:noProof/>
          </w:rPr>
          <w:instrText>"</w:instrText>
        </w:r>
        <w:r w:rsidR="002509A5">
          <w:rPr>
            <w:noProof/>
          </w:rPr>
          <w:fldChar w:fldCharType="separate"/>
        </w:r>
        <w:r w:rsidR="00FA6F6A">
          <w:rPr>
            <w:noProof/>
          </w:rPr>
          <w:t>Indice</w:t>
        </w:r>
        <w:r w:rsidR="002509A5">
          <w:rPr>
            <w:noProof/>
          </w:rPr>
          <w:fldChar w:fldCharType="end"/>
        </w:r>
        <w:r w:rsidR="00377F66">
          <w:tab/>
        </w:r>
        <w:r w:rsidR="00377F66">
          <w:tab/>
        </w:r>
      </w:p>
    </w:sdtContent>
  </w:sdt>
  <w:p w14:paraId="0A8404BE" w14:textId="7DE8D91A" w:rsidR="00C83421" w:rsidRDefault="00A946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17F357" wp14:editId="2ACFCF6C">
              <wp:simplePos x="0" y="0"/>
              <wp:positionH relativeFrom="margin">
                <wp:align>left</wp:align>
              </wp:positionH>
              <wp:positionV relativeFrom="paragraph">
                <wp:posOffset>57785</wp:posOffset>
              </wp:positionV>
              <wp:extent cx="54673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3C9633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55pt" to="430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F88A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42A5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BC1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788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AEFC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30D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888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5828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EE7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96A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224439"/>
    <w:multiLevelType w:val="hybridMultilevel"/>
    <w:tmpl w:val="74C4E76A"/>
    <w:lvl w:ilvl="0" w:tplc="A918756E">
      <w:start w:val="1"/>
      <w:numFmt w:val="decimal"/>
      <w:pStyle w:val="Code"/>
      <w:lvlText w:val="%1"/>
      <w:lvlJc w:val="left"/>
      <w:pPr>
        <w:ind w:left="927" w:hanging="360"/>
      </w:pPr>
      <w:rPr>
        <w:rFonts w:ascii="EB Garamond" w:hAnsi="EB Garamond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EE"/>
    <w:rsid w:val="00053E30"/>
    <w:rsid w:val="000E5BC6"/>
    <w:rsid w:val="00172FD0"/>
    <w:rsid w:val="001B106B"/>
    <w:rsid w:val="0021483F"/>
    <w:rsid w:val="002461E8"/>
    <w:rsid w:val="002509A5"/>
    <w:rsid w:val="00275FA2"/>
    <w:rsid w:val="00296E28"/>
    <w:rsid w:val="002F4412"/>
    <w:rsid w:val="002F6CA2"/>
    <w:rsid w:val="00301DF1"/>
    <w:rsid w:val="003349E0"/>
    <w:rsid w:val="00345248"/>
    <w:rsid w:val="0035373C"/>
    <w:rsid w:val="00377F66"/>
    <w:rsid w:val="003C7021"/>
    <w:rsid w:val="003E2E5D"/>
    <w:rsid w:val="003F7450"/>
    <w:rsid w:val="0041487D"/>
    <w:rsid w:val="00484644"/>
    <w:rsid w:val="004D62DD"/>
    <w:rsid w:val="00525356"/>
    <w:rsid w:val="005909AB"/>
    <w:rsid w:val="005C3E2C"/>
    <w:rsid w:val="006215F0"/>
    <w:rsid w:val="00660BCC"/>
    <w:rsid w:val="0067410B"/>
    <w:rsid w:val="006A1374"/>
    <w:rsid w:val="006A7A9E"/>
    <w:rsid w:val="006B7DB3"/>
    <w:rsid w:val="006E5F75"/>
    <w:rsid w:val="006F6D70"/>
    <w:rsid w:val="0075420D"/>
    <w:rsid w:val="007C1CE8"/>
    <w:rsid w:val="007E0CCF"/>
    <w:rsid w:val="007E5DA2"/>
    <w:rsid w:val="007F6D2E"/>
    <w:rsid w:val="00827EF3"/>
    <w:rsid w:val="0087681C"/>
    <w:rsid w:val="008B3E0F"/>
    <w:rsid w:val="0093225A"/>
    <w:rsid w:val="00935197"/>
    <w:rsid w:val="009A068C"/>
    <w:rsid w:val="009B0074"/>
    <w:rsid w:val="009D4F0B"/>
    <w:rsid w:val="00A025BD"/>
    <w:rsid w:val="00A02881"/>
    <w:rsid w:val="00A46CC6"/>
    <w:rsid w:val="00A74E66"/>
    <w:rsid w:val="00A946EE"/>
    <w:rsid w:val="00B32ABB"/>
    <w:rsid w:val="00B45491"/>
    <w:rsid w:val="00B61501"/>
    <w:rsid w:val="00B6331F"/>
    <w:rsid w:val="00B7525D"/>
    <w:rsid w:val="00B766C6"/>
    <w:rsid w:val="00B776AB"/>
    <w:rsid w:val="00B81FDA"/>
    <w:rsid w:val="00BC05EA"/>
    <w:rsid w:val="00BF55E8"/>
    <w:rsid w:val="00C11BA7"/>
    <w:rsid w:val="00C83421"/>
    <w:rsid w:val="00CA714A"/>
    <w:rsid w:val="00D553E1"/>
    <w:rsid w:val="00D60EA4"/>
    <w:rsid w:val="00D973C4"/>
    <w:rsid w:val="00DA220F"/>
    <w:rsid w:val="00DC586E"/>
    <w:rsid w:val="00DD0019"/>
    <w:rsid w:val="00DF3154"/>
    <w:rsid w:val="00E42324"/>
    <w:rsid w:val="00EA3E8A"/>
    <w:rsid w:val="00EB16F1"/>
    <w:rsid w:val="00F141D9"/>
    <w:rsid w:val="00F34572"/>
    <w:rsid w:val="00F5518F"/>
    <w:rsid w:val="00FA6F6A"/>
    <w:rsid w:val="00FB1858"/>
    <w:rsid w:val="00FE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F4504"/>
  <w15:chartTrackingRefBased/>
  <w15:docId w15:val="{72EDE544-E005-4E9D-AF50-6F0ECD3D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6A"/>
    <w:pPr>
      <w:spacing w:after="0" w:line="276" w:lineRule="auto"/>
      <w:jc w:val="both"/>
    </w:pPr>
    <w:rPr>
      <w:rFonts w:ascii="EB Garamond" w:hAnsi="EB 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25A"/>
    <w:pPr>
      <w:keepNext/>
      <w:keepLines/>
      <w:spacing w:before="36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25A"/>
    <w:pPr>
      <w:keepNext/>
      <w:keepLines/>
      <w:spacing w:before="360"/>
      <w:ind w:left="284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25A"/>
    <w:pPr>
      <w:keepNext/>
      <w:keepLines/>
      <w:spacing w:before="40"/>
      <w:ind w:left="567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25A"/>
    <w:pPr>
      <w:keepNext/>
      <w:keepLines/>
      <w:spacing w:before="40"/>
      <w:ind w:left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25A"/>
    <w:pPr>
      <w:keepNext/>
      <w:keepLines/>
      <w:spacing w:before="40"/>
      <w:ind w:left="1134"/>
      <w:outlineLvl w:val="4"/>
    </w:pPr>
    <w:rPr>
      <w:rFonts w:eastAsiaTheme="majorEastAsia" w:cstheme="majorBidi"/>
      <w:b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25A"/>
    <w:rPr>
      <w:rFonts w:ascii="EB Garamond" w:eastAsiaTheme="majorEastAsia" w:hAnsi="EB Garamond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25A"/>
    <w:rPr>
      <w:rFonts w:ascii="EB Garamond" w:eastAsiaTheme="majorEastAsia" w:hAnsi="EB Garamond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225A"/>
    <w:rPr>
      <w:rFonts w:ascii="EB Garamond" w:eastAsiaTheme="majorEastAsia" w:hAnsi="EB Garamond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25A"/>
    <w:rPr>
      <w:rFonts w:ascii="EB Garamond" w:eastAsiaTheme="majorEastAsia" w:hAnsi="EB Garamond" w:cstheme="majorBidi"/>
      <w:b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C8342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331F"/>
    <w:pPr>
      <w:spacing w:after="100"/>
    </w:pPr>
    <w:rPr>
      <w:b/>
      <w:smallCaps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B6331F"/>
    <w:pPr>
      <w:spacing w:after="100"/>
      <w:ind w:left="142"/>
    </w:pPr>
  </w:style>
  <w:style w:type="paragraph" w:styleId="TOC3">
    <w:name w:val="toc 3"/>
    <w:basedOn w:val="Normal"/>
    <w:next w:val="Normal"/>
    <w:autoRedefine/>
    <w:uiPriority w:val="39"/>
    <w:unhideWhenUsed/>
    <w:rsid w:val="00B6331F"/>
    <w:pPr>
      <w:spacing w:after="100"/>
      <w:ind w:left="284"/>
    </w:pPr>
  </w:style>
  <w:style w:type="paragraph" w:styleId="TOC4">
    <w:name w:val="toc 4"/>
    <w:basedOn w:val="Normal"/>
    <w:next w:val="Normal"/>
    <w:autoRedefine/>
    <w:uiPriority w:val="39"/>
    <w:unhideWhenUsed/>
    <w:rsid w:val="00B6331F"/>
    <w:pPr>
      <w:spacing w:after="100"/>
      <w:ind w:left="425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6331F"/>
    <w:pPr>
      <w:spacing w:after="100"/>
      <w:ind w:left="567"/>
    </w:pPr>
  </w:style>
  <w:style w:type="paragraph" w:styleId="Header">
    <w:name w:val="header"/>
    <w:basedOn w:val="Normal"/>
    <w:link w:val="Head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421"/>
    <w:rPr>
      <w:rFonts w:ascii="Segoe UI Light" w:hAnsi="Segoe UI Light"/>
      <w:sz w:val="24"/>
    </w:rPr>
  </w:style>
  <w:style w:type="paragraph" w:styleId="Footer">
    <w:name w:val="footer"/>
    <w:basedOn w:val="Normal"/>
    <w:link w:val="Foot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421"/>
    <w:rPr>
      <w:rFonts w:ascii="Segoe UI Light" w:hAnsi="Segoe UI Light"/>
      <w:sz w:val="24"/>
    </w:rPr>
  </w:style>
  <w:style w:type="paragraph" w:styleId="NoSpacing">
    <w:name w:val="No Spacing"/>
    <w:link w:val="NoSpacingChar"/>
    <w:uiPriority w:val="1"/>
    <w:qFormat/>
    <w:rsid w:val="00CA714A"/>
    <w:pPr>
      <w:spacing w:after="0" w:line="240" w:lineRule="auto"/>
      <w:jc w:val="both"/>
    </w:pPr>
    <w:rPr>
      <w:rFonts w:ascii="Segoe UI Light" w:hAnsi="Segoe UI Light"/>
      <w:sz w:val="24"/>
    </w:rPr>
  </w:style>
  <w:style w:type="paragraph" w:customStyle="1" w:styleId="Equation">
    <w:name w:val="Equation"/>
    <w:basedOn w:val="Normal"/>
    <w:next w:val="Normal"/>
    <w:link w:val="EquationChar"/>
    <w:qFormat/>
    <w:rsid w:val="00CA714A"/>
    <w:pPr>
      <w:spacing w:before="120" w:after="120"/>
    </w:pPr>
  </w:style>
  <w:style w:type="character" w:customStyle="1" w:styleId="NoSpacingChar">
    <w:name w:val="No Spacing Char"/>
    <w:basedOn w:val="DefaultParagraphFont"/>
    <w:link w:val="NoSpacing"/>
    <w:uiPriority w:val="1"/>
    <w:rsid w:val="00CA714A"/>
    <w:rPr>
      <w:rFonts w:ascii="Segoe UI Light" w:hAnsi="Segoe UI Light"/>
      <w:sz w:val="24"/>
    </w:rPr>
  </w:style>
  <w:style w:type="character" w:customStyle="1" w:styleId="EquationChar">
    <w:name w:val="Equation Char"/>
    <w:basedOn w:val="NoSpacingChar"/>
    <w:link w:val="Equation"/>
    <w:rsid w:val="00CA714A"/>
    <w:rPr>
      <w:rFonts w:ascii="Segoe UI Light" w:hAnsi="Segoe UI Light"/>
      <w:sz w:val="24"/>
    </w:rPr>
  </w:style>
  <w:style w:type="paragraph" w:customStyle="1" w:styleId="Code">
    <w:name w:val="Code"/>
    <w:basedOn w:val="Normal"/>
    <w:link w:val="CodeChar"/>
    <w:qFormat/>
    <w:rsid w:val="00A46CC6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ind w:right="567"/>
    </w:pPr>
    <w:rPr>
      <w:rFonts w:ascii="Courier New" w:hAnsi="Courier New"/>
      <w:sz w:val="22"/>
      <w:lang w:val="en-GB"/>
    </w:rPr>
  </w:style>
  <w:style w:type="character" w:customStyle="1" w:styleId="CodeChar">
    <w:name w:val="Code Char"/>
    <w:basedOn w:val="DefaultParagraphFont"/>
    <w:link w:val="Code"/>
    <w:rsid w:val="00A46CC6"/>
    <w:rPr>
      <w:rFonts w:ascii="Courier New" w:hAnsi="Courier New"/>
      <w:lang w:val="en-GB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31F"/>
    <w:pPr>
      <w:spacing w:after="100"/>
      <w:ind w:left="1200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itolo">
    <w:name w:val="Capitolo"/>
    <w:next w:val="Normal"/>
    <w:link w:val="CapitoloChar"/>
    <w:qFormat/>
    <w:rsid w:val="0093225A"/>
    <w:pPr>
      <w:spacing w:after="360"/>
    </w:pPr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CapitoloChar">
    <w:name w:val="Capitolo Char"/>
    <w:basedOn w:val="DefaultParagraphFont"/>
    <w:link w:val="Capitolo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paragraph" w:customStyle="1" w:styleId="Definizione">
    <w:name w:val="Definizione"/>
    <w:basedOn w:val="Normal"/>
    <w:link w:val="DefinizioneChar"/>
    <w:qFormat/>
    <w:rsid w:val="00275FA2"/>
    <w:pPr>
      <w:spacing w:before="120" w:after="120" w:line="259" w:lineRule="auto"/>
      <w:ind w:left="567" w:right="567"/>
      <w:jc w:val="left"/>
    </w:pPr>
    <w:rPr>
      <w:lang w:val="en-GB"/>
    </w:rPr>
  </w:style>
  <w:style w:type="character" w:styleId="LineNumber">
    <w:name w:val="line number"/>
    <w:basedOn w:val="DefaultParagraphFont"/>
    <w:uiPriority w:val="99"/>
    <w:unhideWhenUsed/>
    <w:rsid w:val="005C3E2C"/>
  </w:style>
  <w:style w:type="character" w:customStyle="1" w:styleId="DefinizioneChar">
    <w:name w:val="Definizione Char"/>
    <w:basedOn w:val="DefaultParagraphFont"/>
    <w:link w:val="Definizione"/>
    <w:rsid w:val="00275FA2"/>
    <w:rPr>
      <w:rFonts w:ascii="EB Garamond" w:hAnsi="EB Garamond"/>
      <w:sz w:val="24"/>
      <w:lang w:val="en-GB"/>
    </w:rPr>
  </w:style>
  <w:style w:type="table" w:styleId="TableGrid">
    <w:name w:val="Table Grid"/>
    <w:basedOn w:val="TableNormal"/>
    <w:uiPriority w:val="39"/>
    <w:rsid w:val="00A4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3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ocuments\Custom%20Office%20Templates\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CC28E-66AB-425C-8529-75D574D07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Book.dotx</Template>
  <TotalTime>7</TotalTime>
  <Pages>8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Petri</dc:creator>
  <cp:keywords/>
  <dc:description/>
  <cp:lastModifiedBy>Marco Petri</cp:lastModifiedBy>
  <cp:revision>2</cp:revision>
  <dcterms:created xsi:type="dcterms:W3CDTF">2020-02-12T12:41:00Z</dcterms:created>
  <dcterms:modified xsi:type="dcterms:W3CDTF">2020-02-12T12:48:00Z</dcterms:modified>
</cp:coreProperties>
</file>